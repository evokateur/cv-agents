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199B" w14:textId="01488775" w:rsidR="007E19A9" w:rsidRPr="00646FDB" w:rsidRDefault="00646FDB" w:rsidP="00646FDB">
      <w:pPr>
        <w:pBdr>
          <w:top w:val="nil"/>
          <w:left w:val="nil"/>
          <w:bottom w:val="nil"/>
          <w:right w:val="nil"/>
          <w:between w:val="nil"/>
        </w:pBdr>
        <w:tabs>
          <w:tab w:val="left" w:pos="3680"/>
          <w:tab w:val="center" w:pos="5130"/>
          <w:tab w:val="right" w:pos="9360"/>
          <w:tab w:val="center" w:pos="5400"/>
          <w:tab w:val="right" w:pos="10800"/>
        </w:tabs>
        <w:jc w:val="center"/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02DB3C2" wp14:editId="1455EDEC">
                <wp:simplePos x="0" y="0"/>
                <wp:positionH relativeFrom="column">
                  <wp:posOffset>-457199</wp:posOffset>
                </wp:positionH>
                <wp:positionV relativeFrom="paragraph">
                  <wp:posOffset>-444499</wp:posOffset>
                </wp:positionV>
                <wp:extent cx="7809313" cy="1075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106" y="3247263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6DBE9F" w14:textId="77777777" w:rsidR="00646FDB" w:rsidRDefault="00646FDB" w:rsidP="00646FD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B3C2" id="Rectangle 3" o:spid="_x0000_s1026" style="position:absolute;left:0;text-align:left;margin-left:-36pt;margin-top:-35pt;width:614.9pt;height:84.6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uEBzwEAAIYDAAAOAAAAZHJzL2Uyb0RvYy54bWysU9GOmzAQfK/Uf7D83kByCVxQyOl0aapK&#13;&#10;pzbStR9gjAmWjO2unUD+vmtDL7nrW9UX4zHDeGZ32TwMnSJnAU4aXdL5LKVEaG5qqY8l/flj/+me&#13;&#10;EueZrpkyWpT0Ihx92H78sOltIRamNaoWQFBEu6K3JW29t0WSON6KjrmZsULjy8ZAxzxCOCY1sB7V&#13;&#10;O5Us0jRLegO1BcOFc3i6G1/SbdRvGsH996ZxwhNVUvTm4wpxrcKabDesOAKzreSTDfYPLjomNV76&#13;&#10;KrVjnpETyL+kOsnBONP4GTddYppGchEzYJp5+i7NS8usiFmwOM6+lsn9P1n+7fxiD4Bl6K0rHG5D&#13;&#10;iqGBLjzRHxmwrctlNk8zSi4lvVss80V2NxZODJ5wJOT5ep3fY6s5MpC5WuarwEiuUhac/yJMR8Km&#13;&#10;pICdiQVj52fnR+ofSrjZGSXrvVQqAjhWTwrImWEXd7vPj/tsUn9DUzqQtQmfjYrhJLkGCzs/VMOU&#13;&#10;tjL15QDEWb6XaOqZOX9ggO2fU9LjSJTU/ToxEJSorxprvp4vFyucoVsAt6C6BUzz1uCkcQ+UjODJ&#13;&#10;x8kbXT6evGlkjB58jWYmu9jsWLxpMMM03eLIuv4+298AAAD//wMAUEsDBBQABgAIAAAAIQB9COP2&#13;&#10;4gAAABABAAAPAAAAZHJzL2Rvd25yZXYueG1sTI/BbsIwDIbvk3iHyEi7QQpoY5SmaBps0k7TgAcI&#13;&#10;jWmqNU7VpFD29HNP42L9lu3f/5dteleLC7ah8qRgNk1AIBXeVFQqOB7eJy8gQtRkdO0JFdwwwCYf&#13;&#10;PWQ6Nf5K33jZx1KwCYVUK7AxNqmUobDodJj6BolnZ986HbltS2lafWVzV8t5kjxLpyviD1Y3+Gax&#13;&#10;+Nl3TsFueyt3ffPluwVW+Gk/fo/hfFDqcdxv11xe1yAi9vH/AgYGzg85Bzv5jkwQtYLJcs5AcRAJ&#13;&#10;i2Fj9rRkpJOC1WoBMs/kPUj+BwAA//8DAFBLAQItABQABgAIAAAAIQC2gziS/gAAAOEBAAATAAAA&#13;&#10;AAAAAAAAAAAAAAAAAABbQ29udGVudF9UeXBlc10ueG1sUEsBAi0AFAAGAAgAAAAhADj9If/WAAAA&#13;&#10;lAEAAAsAAAAAAAAAAAAAAAAALwEAAF9yZWxzLy5yZWxzUEsBAi0AFAAGAAgAAAAhADli4QHPAQAA&#13;&#10;hgMAAA4AAAAAAAAAAAAAAAAALgIAAGRycy9lMm9Eb2MueG1sUEsBAi0AFAAGAAgAAAAhAH0I4/bi&#13;&#10;AAAAEAEAAA8AAAAAAAAAAAAAAAAAKQQAAGRycy9kb3ducmV2LnhtbFBLBQYAAAAABAAEAPMAAAA4&#13;&#10;BQAAAAA=&#13;&#10;" fillcolor="#ddeaf6" stroked="f">
                <v:textbox inset="2.53958mm,2.53958mm,2.53958mm,2.53958mm">
                  <w:txbxContent>
                    <w:p w14:paraId="106DBE9F" w14:textId="77777777" w:rsidR="00646FDB" w:rsidRDefault="00646FDB" w:rsidP="00646FD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eastAsia="Century Gothic" w:hAnsi="Century Gothic" w:cs="Century Gothic"/>
          <w:b/>
          <w:smallCaps/>
          <w:color w:val="000000"/>
          <w:sz w:val="48"/>
          <w:szCs w:val="48"/>
        </w:rPr>
        <w:t xml:space="preserve">Wesley Hinkle </w:t>
      </w:r>
      <w:r w:rsidR="0030347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9546EC" wp14:editId="744FBF6F">
                <wp:simplePos x="0" y="0"/>
                <wp:positionH relativeFrom="page">
                  <wp:align>left</wp:align>
                </wp:positionH>
                <wp:positionV relativeFrom="paragraph">
                  <wp:posOffset>-450574</wp:posOffset>
                </wp:positionV>
                <wp:extent cx="7799788" cy="106547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88" cy="1065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D386" id="Rectangle 1" o:spid="_x0000_s1026" style="position:absolute;margin-left:0;margin-top:-35.5pt;width:614.15pt;height:83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jBgwIAAAIFAAAOAAAAZHJzL2Uyb0RvYy54bWysVE1PGzEQvVfqf7B8L5tECSErNigQUVWi&#10;gAoVZ8fr3VjyV20nG/rr++zdAKU9Vb14PR+eeTPzZs8vDlqRvfBBWlPR8cmIEmG4raVpK/r98frT&#10;GSUhMlMzZY2o6LMI9GL58cN550oxsVurauEJgphQdq6i2xhdWRSBb4Vm4cQ6YWBsrNcsQvRtUXvW&#10;IbpWxWQ0Oi0662vnLRchQLvujXSZ4zeN4PGuaYKIRFUU2GI+fT436SyW56xsPXNbyQcY7B9QaCYN&#10;kr6EWrPIyM7LP0Jpyb0Ntokn3OrCNo3kIteAasajd9U8bJkTuRY0J7iXNoX/F5bf7u89kTVmR4lh&#10;GiP6hqYx0ypBxqk9nQslvB7cvR+kgGuq9dB4nb6oghxyS59fWioOkXAo5/PFYn4GEnDYxqPT2XQ+&#10;S1GL1+fOh/hZWE3SpaIe6XMr2f4mxN716JKyBatkfS2VyoJvN1fKkz3DfGeXi8v1LL9VO/3V1r0a&#10;NBkNg4YadOjVZ0c1oIQ+TIb1W3xlSAfckzkiEM5A0EaxiKt2aFkwLSVMtWA+jz4nNjZBA2pWJtBr&#10;FrZ9uhy2p5uWEZxXUlc0g8jggEKZ9Exk1g6lp+b37U63ja2fMS1vexoHx68lktywEO+ZB28BErsY&#10;73A0ygK5HW6UbK3/+Td98gedYKWkwx6gqh875gUl6osB0Rbj6TQtThams/kEgn9r2by1mJ2+shgF&#10;yAR0+Zr8ozpeG2/1E1Z2lbLCxAxH7r5/g3AV+/3E0nOxWmU3LItj8cY8OJ6CH9v7eHhi3g3EieDc&#10;rT3uDCvf8af3TS+NXe2ibWQm12tfMf0kYNEyD4afQtrkt3L2ev11LX8BAAD//wMAUEsDBBQABgAI&#10;AAAAIQD3bYqJ2wAAAAgBAAAPAAAAZHJzL2Rvd25yZXYueG1sTI/BTsMwEETvSPyDtZW4tXaDlIaQ&#10;TYUQudM2Elc3NklUex3Fbh3+HvcEt1nNauZNtV+sYTc9+9ERwnYjgGnqnBqpR2hPzboA5oMkJY0j&#10;jfCjPezrx4dKlspFOujbMfQshZAvJcIQwlRy7rtBW+k3btKUvG83WxnSOfdczTKmcGt4JkTOrRwp&#10;NQxy0u+D7i7Hq0UY26/YqE+zaz8OUUSfN4KfGsSn1fL2CizoJfw9wx0/oUOdmM7uSsozg5CGBIT1&#10;bpvE3c6y4hnYGeElL4DXFf8/oP4FAAD//wMAUEsBAi0AFAAGAAgAAAAhALaDOJL+AAAA4QEAABMA&#10;AAAAAAAAAAAAAAAAAAAAAFtDb250ZW50X1R5cGVzXS54bWxQSwECLQAUAAYACAAAACEAOP0h/9YA&#10;AACUAQAACwAAAAAAAAAAAAAAAAAvAQAAX3JlbHMvLnJlbHNQSwECLQAUAAYACAAAACEAO9TowYMC&#10;AAACBQAADgAAAAAAAAAAAAAAAAAuAgAAZHJzL2Uyb0RvYy54bWxQSwECLQAUAAYACAAAACEA922K&#10;idsAAAAIAQAADwAAAAAAAAAAAAAAAADdBAAAZHJzL2Rvd25yZXYueG1sUEsFBgAAAAAEAAQA8wAA&#10;AOUFAAAAAA==&#10;" fillcolor="#deebf7" stroked="f" strokeweight="1pt">
                <w10:wrap anchorx="page"/>
              </v:rect>
            </w:pict>
          </mc:Fallback>
        </mc:AlternateContent>
      </w:r>
    </w:p>
    <w:p w14:paraId="22EF6F1C" w14:textId="77777777" w:rsidR="00646FDB" w:rsidRDefault="00646FDB" w:rsidP="00646F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5256"/>
        </w:tabs>
        <w:spacing w:after="12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Oakland, CA | </w:t>
      </w:r>
      <w:r w:rsidRPr="00757281">
        <w:rPr>
          <w:rFonts w:ascii="Calibri" w:eastAsia="Calibri" w:hAnsi="Calibri" w:cs="Calibri"/>
          <w:color w:val="000000"/>
        </w:rPr>
        <w:t>+1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510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384</w:t>
      </w:r>
      <w:r>
        <w:rPr>
          <w:rFonts w:ascii="Calibri" w:eastAsia="Calibri" w:hAnsi="Calibri" w:cs="Calibri"/>
          <w:color w:val="000000"/>
        </w:rPr>
        <w:t>.</w:t>
      </w:r>
      <w:r w:rsidRPr="00757281">
        <w:rPr>
          <w:rFonts w:ascii="Calibri" w:eastAsia="Calibri" w:hAnsi="Calibri" w:cs="Calibri"/>
          <w:color w:val="000000"/>
        </w:rPr>
        <w:t>8010</w:t>
      </w:r>
      <w:r>
        <w:rPr>
          <w:rFonts w:ascii="Calibri" w:eastAsia="Calibri" w:hAnsi="Calibri" w:cs="Calibri"/>
          <w:color w:val="000000"/>
        </w:rPr>
        <w:t xml:space="preserve"> | </w:t>
      </w:r>
      <w:hyperlink r:id="rId8" w:history="1">
        <w:r w:rsidRPr="00757281">
          <w:rPr>
            <w:rStyle w:val="Hyperlink"/>
            <w:rFonts w:ascii="Calibri" w:eastAsia="Calibri" w:hAnsi="Calibri" w:cs="Calibri"/>
          </w:rPr>
          <w:t>wesley@evokateur.net</w:t>
        </w:r>
      </w:hyperlink>
      <w:r>
        <w:rPr>
          <w:rFonts w:ascii="Calibri" w:eastAsia="Calibri" w:hAnsi="Calibri" w:cs="Calibri"/>
          <w:color w:val="000000"/>
        </w:rPr>
        <w:t xml:space="preserve"> | </w:t>
      </w:r>
      <w:hyperlink r:id="rId9" w:history="1">
        <w:r>
          <w:rPr>
            <w:rStyle w:val="Hyperlink"/>
            <w:rFonts w:ascii="Calibri" w:eastAsia="Calibri" w:hAnsi="Calibri" w:cs="Calibri"/>
          </w:rPr>
          <w:t>linkedin.com/in/</w:t>
        </w:r>
        <w:proofErr w:type="spellStart"/>
        <w:r>
          <w:rPr>
            <w:rStyle w:val="Hyperlink"/>
            <w:rFonts w:ascii="Calibri" w:eastAsia="Calibri" w:hAnsi="Calibri" w:cs="Calibri"/>
          </w:rPr>
          <w:t>wesley</w:t>
        </w:r>
        <w:proofErr w:type="spellEnd"/>
        <w:r>
          <w:rPr>
            <w:rStyle w:val="Hyperlink"/>
            <w:rFonts w:ascii="Calibri" w:eastAsia="Calibri" w:hAnsi="Calibri" w:cs="Calibri"/>
          </w:rPr>
          <w:t>-c-</w:t>
        </w:r>
        <w:proofErr w:type="spellStart"/>
        <w:r>
          <w:rPr>
            <w:rStyle w:val="Hyperlink"/>
            <w:rFonts w:ascii="Calibri" w:eastAsia="Calibri" w:hAnsi="Calibri" w:cs="Calibri"/>
          </w:rPr>
          <w:t>hinkle</w:t>
        </w:r>
        <w:proofErr w:type="spellEnd"/>
        <w:r>
          <w:rPr>
            <w:rStyle w:val="Hyperlink"/>
            <w:rFonts w:ascii="Calibri" w:eastAsia="Calibri" w:hAnsi="Calibri" w:cs="Calibri"/>
          </w:rPr>
          <w:t>/</w:t>
        </w:r>
      </w:hyperlink>
    </w:p>
    <w:p w14:paraId="732D0D32" w14:textId="738E418F" w:rsidR="008C7B3A" w:rsidRPr="00BD5BE4" w:rsidRDefault="008C7B3A" w:rsidP="003B6699">
      <w:pPr>
        <w:spacing w:line="216" w:lineRule="auto"/>
        <w:ind w:left="450"/>
        <w:rPr>
          <w:rFonts w:asciiTheme="minorHAnsi" w:hAnsiTheme="minorHAnsi" w:cstheme="minorHAnsi"/>
          <w:sz w:val="22"/>
          <w:szCs w:val="22"/>
        </w:rPr>
      </w:pPr>
    </w:p>
    <w:p w14:paraId="456A21F0" w14:textId="2048A56B" w:rsidR="00A205F6" w:rsidRPr="00BD5BE4" w:rsidRDefault="00A205F6" w:rsidP="00A205F6">
      <w:pPr>
        <w:rPr>
          <w:rFonts w:asciiTheme="minorHAnsi" w:hAnsiTheme="minorHAnsi" w:cstheme="minorHAnsi"/>
          <w:sz w:val="22"/>
          <w:szCs w:val="22"/>
        </w:rPr>
      </w:pPr>
      <w:r w:rsidRPr="00BD5BE4">
        <w:rPr>
          <w:rFonts w:asciiTheme="minorHAnsi" w:hAnsiTheme="minorHAnsi" w:cstheme="minorHAnsi"/>
          <w:sz w:val="22"/>
          <w:szCs w:val="22"/>
        </w:rPr>
        <w:fldChar w:fldCharType="begin"/>
      </w:r>
      <w:r w:rsidRPr="00BD5BE4">
        <w:rPr>
          <w:rFonts w:asciiTheme="minorHAnsi" w:hAnsiTheme="minorHAnsi" w:cstheme="minorHAnsi"/>
          <w:sz w:val="22"/>
          <w:szCs w:val="22"/>
        </w:rPr>
        <w:instrText xml:space="preserve"> DATE  \@ "MMMM d, yyyy"  \* MERGEFORMAT </w:instrText>
      </w:r>
      <w:r w:rsidRPr="00BD5BE4">
        <w:rPr>
          <w:rFonts w:asciiTheme="minorHAnsi" w:hAnsiTheme="minorHAnsi" w:cstheme="minorHAnsi"/>
          <w:sz w:val="22"/>
          <w:szCs w:val="22"/>
        </w:rPr>
        <w:fldChar w:fldCharType="separate"/>
      </w:r>
      <w:r w:rsidR="00204D9A">
        <w:rPr>
          <w:rFonts w:asciiTheme="minorHAnsi" w:hAnsiTheme="minorHAnsi" w:cstheme="minorHAnsi"/>
          <w:noProof/>
          <w:sz w:val="22"/>
          <w:szCs w:val="22"/>
        </w:rPr>
        <w:t>February 28, 2025</w:t>
      </w:r>
      <w:r w:rsidRPr="00BD5BE4">
        <w:rPr>
          <w:rFonts w:asciiTheme="minorHAnsi" w:hAnsiTheme="minorHAnsi" w:cstheme="minorHAnsi"/>
          <w:sz w:val="22"/>
          <w:szCs w:val="22"/>
        </w:rPr>
        <w:fldChar w:fldCharType="end"/>
      </w:r>
    </w:p>
    <w:p w14:paraId="13A4CCAE" w14:textId="77777777" w:rsidR="00A205F6" w:rsidRPr="00646FDB" w:rsidRDefault="00A205F6" w:rsidP="00A205F6">
      <w:p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46FDB">
        <w:rPr>
          <w:rFonts w:asciiTheme="minorHAnsi" w:hAnsiTheme="minorHAnsi" w:cstheme="minorHAnsi"/>
          <w:b/>
          <w:bCs/>
          <w:color w:val="FF0000"/>
          <w:sz w:val="22"/>
          <w:szCs w:val="22"/>
        </w:rPr>
        <w:t>[Company Name]</w:t>
      </w:r>
    </w:p>
    <w:p w14:paraId="4D4DD1D5" w14:textId="222CD486" w:rsidR="00BD5BE4" w:rsidRDefault="00A205F6" w:rsidP="00BD5BE4">
      <w:pPr>
        <w:rPr>
          <w:rFonts w:asciiTheme="minorHAnsi" w:hAnsiTheme="minorHAnsi" w:cstheme="minorHAnsi"/>
          <w:sz w:val="22"/>
          <w:szCs w:val="22"/>
        </w:rPr>
      </w:pPr>
      <w:r w:rsidRPr="00BD5BE4">
        <w:rPr>
          <w:rFonts w:asciiTheme="minorHAnsi" w:hAnsiTheme="minorHAnsi" w:cstheme="minorHAnsi"/>
          <w:sz w:val="22"/>
          <w:szCs w:val="22"/>
        </w:rPr>
        <w:t xml:space="preserve">RE: </w:t>
      </w:r>
      <w:r w:rsidR="00646FDB" w:rsidRPr="00646FDB"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</w:p>
    <w:p w14:paraId="34D19672" w14:textId="77777777" w:rsidR="00BD5BE4" w:rsidRDefault="00BD5BE4" w:rsidP="00BD5BE4">
      <w:pPr>
        <w:rPr>
          <w:rFonts w:asciiTheme="minorHAnsi" w:hAnsiTheme="minorHAnsi" w:cstheme="minorHAnsi"/>
          <w:sz w:val="22"/>
          <w:szCs w:val="22"/>
        </w:rPr>
      </w:pPr>
    </w:p>
    <w:p w14:paraId="73AC69EC" w14:textId="1FA17B3F" w:rsidR="00BD5BE4" w:rsidRDefault="00A205F6" w:rsidP="00BD5BE4">
      <w:pPr>
        <w:rPr>
          <w:rFonts w:asciiTheme="minorHAnsi" w:hAnsiTheme="minorHAnsi" w:cstheme="minorHAnsi"/>
        </w:rPr>
      </w:pPr>
      <w:r w:rsidRPr="00BD5BE4">
        <w:rPr>
          <w:rFonts w:asciiTheme="minorHAnsi" w:hAnsiTheme="minorHAnsi" w:cstheme="minorHAnsi"/>
        </w:rPr>
        <w:t>Dear Hiring Manager</w:t>
      </w:r>
      <w:r w:rsidR="00BD5BE4">
        <w:rPr>
          <w:rFonts w:asciiTheme="minorHAnsi" w:hAnsiTheme="minorHAnsi" w:cstheme="minorHAnsi"/>
        </w:rPr>
        <w:t>,</w:t>
      </w:r>
    </w:p>
    <w:p w14:paraId="71D3211E" w14:textId="77777777" w:rsidR="00646FDB" w:rsidRDefault="00646FDB" w:rsidP="00BD5BE4">
      <w:pPr>
        <w:rPr>
          <w:rFonts w:asciiTheme="minorHAnsi" w:hAnsiTheme="minorHAnsi" w:cstheme="minorHAnsi"/>
        </w:rPr>
      </w:pPr>
    </w:p>
    <w:p w14:paraId="7807543C" w14:textId="77777777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I am writing to express my interest in the</w:t>
      </w:r>
      <w:r>
        <w:rPr>
          <w:rFonts w:asciiTheme="minorHAnsi" w:hAnsiTheme="minorHAnsi" w:cstheme="minorHAnsi"/>
          <w:lang w:val="en-NI"/>
        </w:rPr>
        <w:t xml:space="preserve"> Software Engineer position</w:t>
      </w:r>
      <w:r w:rsidRPr="00646FDB">
        <w:rPr>
          <w:rFonts w:asciiTheme="minorHAnsi" w:hAnsiTheme="minorHAnsi" w:cstheme="minorHAnsi"/>
          <w:lang w:val="en-NI"/>
        </w:rPr>
        <w:t xml:space="preserve"> at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]. With over 20 years of experience as a software developer, I have developed a strong foundation in building software, web, and mobile applications, with a special focus on creating solutions for workers' unions across the U.S. I have worked with a variety of users</w:t>
      </w:r>
      <w:r>
        <w:rPr>
          <w:rFonts w:asciiTheme="minorHAnsi" w:hAnsiTheme="minorHAnsi" w:cstheme="minorHAnsi"/>
          <w:lang w:val="en-NI"/>
        </w:rPr>
        <w:t xml:space="preserve">, </w:t>
      </w:r>
      <w:r w:rsidRPr="00646FDB">
        <w:rPr>
          <w:rFonts w:asciiTheme="minorHAnsi" w:hAnsiTheme="minorHAnsi" w:cstheme="minorHAnsi"/>
          <w:lang w:val="en-NI"/>
        </w:rPr>
        <w:t>from union members to contractors</w:t>
      </w:r>
      <w:r>
        <w:rPr>
          <w:rFonts w:asciiTheme="minorHAnsi" w:hAnsiTheme="minorHAnsi" w:cstheme="minorHAnsi"/>
          <w:lang w:val="en-NI"/>
        </w:rPr>
        <w:t xml:space="preserve">, </w:t>
      </w:r>
      <w:r w:rsidRPr="00646FDB">
        <w:rPr>
          <w:rFonts w:asciiTheme="minorHAnsi" w:hAnsiTheme="minorHAnsi" w:cstheme="minorHAnsi"/>
          <w:lang w:val="en-NI"/>
        </w:rPr>
        <w:t xml:space="preserve">helping them manage complex operations like reciprocity, benefits tracking, and pension estimation. </w:t>
      </w:r>
    </w:p>
    <w:p w14:paraId="087D4C02" w14:textId="77777777" w:rsid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D534CC1" w14:textId="3E6F7CA8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My most recent role involved implementing crucial development infrastructure improvements, such as establishing version control and enhancing the team’s collaborative practices.</w:t>
      </w:r>
      <w:r>
        <w:rPr>
          <w:rFonts w:asciiTheme="minorHAnsi" w:hAnsiTheme="minorHAnsi" w:cstheme="minorHAnsi"/>
          <w:lang w:val="en-NI"/>
        </w:rPr>
        <w:t xml:space="preserve"> </w:t>
      </w:r>
      <w:r w:rsidRPr="00646FDB">
        <w:rPr>
          <w:rFonts w:asciiTheme="minorHAnsi" w:hAnsiTheme="minorHAnsi" w:cstheme="minorHAnsi"/>
          <w:lang w:val="en-NI"/>
        </w:rPr>
        <w:t>Initially, there was no system in place to track the source code, which led to inefficiencies and "in-place" fixes that made it difficult to maintain the codebase. I took the initiative to build and configure a GitLab server from the ground up, migrating it to Omnibus to streamline development workflows. This change allowed for a smooth transition to remote work for the team and helped manage dependencies effectively, ensuring that deployments were consistent and error-free. My commitment to improving team processes not only improved code management but also enhanced the overall developer experience by making the codebase more understandable, maintainable, and easier to track.</w:t>
      </w:r>
    </w:p>
    <w:p w14:paraId="74F106F0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FB465ED" w14:textId="1E63B037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I am particularly excited about this opportunity at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 xml:space="preserve">] because it aligns with my passion for clean, maintainable code and systems design. I thrive when working with abstract concepts, and I have a genuine interest in modeling domains and understanding the relationships between system components. I enjoy building solutions that make sense both to users and developers, ensuring they are not only effective but also easy to understand and extend. The challenge of working with well-defined use cases and domain models is one I truly enjoy, and I am eager to bring my expertise in database management, object-oriented programming, and API design to your team. </w:t>
      </w:r>
    </w:p>
    <w:p w14:paraId="57EC0838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06B6F876" w14:textId="0DEEE778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Your company’s commitment to fostering a team-oriented environment with strong best practices and methodologies resonates with me. I thrive in teams that value bottom-up system thinking and clear, structured communication. I believe my approach to developing clean, testable, and maintainable code, combined with my focus on problem-solving and quality, would be an excellent fit for your team. I look forward to the possibility of contributing to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 and working alongside like-minded professionals who value craftsmanship in software development.</w:t>
      </w:r>
    </w:p>
    <w:p w14:paraId="548C81F7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46685A8" w14:textId="2132A05E" w:rsidR="00646FDB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Thank you for considering my application. I would be thrilled to discuss how my experience and strengths can contribute to the continued success of [</w:t>
      </w:r>
      <w:r w:rsidRPr="00646FDB">
        <w:rPr>
          <w:rFonts w:asciiTheme="minorHAnsi" w:hAnsiTheme="minorHAnsi" w:cstheme="minorHAnsi"/>
          <w:color w:val="FF0000"/>
          <w:lang w:val="en-NI"/>
        </w:rPr>
        <w:t>Company</w:t>
      </w:r>
      <w:r w:rsidRPr="00646FDB">
        <w:rPr>
          <w:rFonts w:asciiTheme="minorHAnsi" w:hAnsiTheme="minorHAnsi" w:cstheme="minorHAnsi"/>
          <w:lang w:val="en-NI"/>
        </w:rPr>
        <w:t>].</w:t>
      </w:r>
    </w:p>
    <w:p w14:paraId="7FC1CEA0" w14:textId="77777777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5C22601C" w14:textId="078769D8" w:rsidR="00375CCA" w:rsidRDefault="00646FDB" w:rsidP="00646FDB">
      <w:pPr>
        <w:rPr>
          <w:rFonts w:asciiTheme="minorHAnsi" w:hAnsiTheme="minorHAnsi" w:cstheme="minorHAnsi"/>
          <w:lang w:val="en-NI"/>
        </w:rPr>
      </w:pPr>
      <w:r w:rsidRPr="00646FDB">
        <w:rPr>
          <w:rFonts w:asciiTheme="minorHAnsi" w:hAnsiTheme="minorHAnsi" w:cstheme="minorHAnsi"/>
          <w:lang w:val="en-NI"/>
        </w:rPr>
        <w:t>Sincerely,</w:t>
      </w:r>
      <w:r w:rsidRPr="00646FDB">
        <w:rPr>
          <w:rFonts w:asciiTheme="minorHAnsi" w:hAnsiTheme="minorHAnsi" w:cstheme="minorHAnsi"/>
          <w:lang w:val="en-NI"/>
        </w:rPr>
        <w:br/>
        <w:t>Wesley Hinkle</w:t>
      </w:r>
    </w:p>
    <w:p w14:paraId="70F4361E" w14:textId="77777777" w:rsidR="00375CCA" w:rsidRDefault="00375CCA">
      <w:pPr>
        <w:rPr>
          <w:rFonts w:asciiTheme="minorHAnsi" w:hAnsiTheme="minorHAnsi" w:cstheme="minorHAnsi"/>
          <w:lang w:val="en-NI"/>
        </w:rPr>
      </w:pPr>
      <w:r>
        <w:rPr>
          <w:rFonts w:asciiTheme="minorHAnsi" w:hAnsiTheme="minorHAnsi" w:cstheme="minorHAnsi"/>
          <w:lang w:val="en-NI"/>
        </w:rPr>
        <w:br w:type="page"/>
      </w:r>
    </w:p>
    <w:p w14:paraId="4E1597E2" w14:textId="025CE94E" w:rsidR="00375CCA" w:rsidRPr="00375CCA" w:rsidRDefault="00375CCA" w:rsidP="00375CCA">
      <w:pPr>
        <w:rPr>
          <w:rFonts w:asciiTheme="minorHAnsi" w:hAnsiTheme="minorHAnsi" w:cstheme="minorHAnsi"/>
          <w:lang w:val="en-NI"/>
        </w:rPr>
      </w:pPr>
      <w:r w:rsidRPr="00375CCA">
        <w:rPr>
          <w:rFonts w:asciiTheme="minorHAnsi" w:hAnsiTheme="minorHAnsi" w:cstheme="minorHAnsi"/>
          <w:b/>
          <w:bCs/>
          <w:lang w:val="en-NI"/>
        </w:rPr>
        <w:lastRenderedPageBreak/>
        <w:t>Extra example we discussed:</w:t>
      </w:r>
      <w:r>
        <w:rPr>
          <w:rFonts w:asciiTheme="minorHAnsi" w:hAnsiTheme="minorHAnsi" w:cstheme="minorHAnsi"/>
          <w:lang w:val="en-NI"/>
        </w:rPr>
        <w:br/>
      </w:r>
      <w:r>
        <w:rPr>
          <w:rFonts w:asciiTheme="minorHAnsi" w:hAnsiTheme="minorHAnsi" w:cstheme="minorHAnsi"/>
          <w:lang w:val="en-NI"/>
        </w:rPr>
        <w:br/>
      </w:r>
      <w:r w:rsidRPr="00375CCA">
        <w:rPr>
          <w:rFonts w:asciiTheme="minorHAnsi" w:hAnsiTheme="minorHAnsi" w:cstheme="minorHAnsi"/>
          <w:lang w:val="en-NI"/>
        </w:rPr>
        <w:t xml:space="preserve">A key example of my ability to maintain good communication despite being initially </w:t>
      </w:r>
      <w:r>
        <w:rPr>
          <w:rFonts w:asciiTheme="minorHAnsi" w:hAnsiTheme="minorHAnsi" w:cstheme="minorHAnsi"/>
          <w:lang w:val="en-NI"/>
        </w:rPr>
        <w:t>not included</w:t>
      </w:r>
      <w:r w:rsidRPr="00375CCA">
        <w:rPr>
          <w:rFonts w:asciiTheme="minorHAnsi" w:hAnsiTheme="minorHAnsi" w:cstheme="minorHAnsi"/>
          <w:lang w:val="en-NI"/>
        </w:rPr>
        <w:t xml:space="preserve"> </w:t>
      </w:r>
      <w:r>
        <w:rPr>
          <w:rFonts w:asciiTheme="minorHAnsi" w:hAnsiTheme="minorHAnsi" w:cstheme="minorHAnsi"/>
          <w:lang w:val="en-NI"/>
        </w:rPr>
        <w:t>in</w:t>
      </w:r>
      <w:r w:rsidRPr="00375CCA">
        <w:rPr>
          <w:rFonts w:asciiTheme="minorHAnsi" w:hAnsiTheme="minorHAnsi" w:cstheme="minorHAnsi"/>
          <w:lang w:val="en-NI"/>
        </w:rPr>
        <w:t xml:space="preserve"> technical discussions occurred during a project where the client and web designer were in regular communication, but I was not </w:t>
      </w:r>
      <w:r>
        <w:rPr>
          <w:rFonts w:asciiTheme="minorHAnsi" w:hAnsiTheme="minorHAnsi" w:cstheme="minorHAnsi"/>
          <w:lang w:val="en-NI"/>
        </w:rPr>
        <w:t>involved</w:t>
      </w:r>
      <w:r w:rsidRPr="00375CCA">
        <w:rPr>
          <w:rFonts w:asciiTheme="minorHAnsi" w:hAnsiTheme="minorHAnsi" w:cstheme="minorHAnsi"/>
          <w:lang w:val="en-NI"/>
        </w:rPr>
        <w:t xml:space="preserve"> in these conversations. The design phase was completed, and I was presented with </w:t>
      </w:r>
      <w:r>
        <w:rPr>
          <w:rFonts w:asciiTheme="minorHAnsi" w:hAnsiTheme="minorHAnsi" w:cstheme="minorHAnsi"/>
          <w:lang w:val="en-NI"/>
        </w:rPr>
        <w:t>designs</w:t>
      </w:r>
      <w:r w:rsidRPr="00375CCA">
        <w:rPr>
          <w:rFonts w:asciiTheme="minorHAnsi" w:hAnsiTheme="minorHAnsi" w:cstheme="minorHAnsi"/>
          <w:lang w:val="en-NI"/>
        </w:rPr>
        <w:t xml:space="preserve"> of the webpage that the client liked, but the design didn’t align with the technical requirements. Upon closer inspection, I found that the functionality described was overly simplified and didn't match what was needed for development. To address this, I listened to meeting recordings and used a transcription tool to understand the conversations better. From this, I derived the necessary use cases and identified the gaps between the client’s expectations and what needed to be coded. As a result, the site was successfully built with the required functionality, demonstrating my ability to bridge communication gaps and ensure the project met technical standards.</w:t>
      </w:r>
    </w:p>
    <w:p w14:paraId="4DABCE29" w14:textId="2D70A8D2" w:rsidR="00646FDB" w:rsidRPr="00646FDB" w:rsidRDefault="00646FDB" w:rsidP="00646FDB">
      <w:pPr>
        <w:rPr>
          <w:rFonts w:asciiTheme="minorHAnsi" w:hAnsiTheme="minorHAnsi" w:cstheme="minorHAnsi"/>
          <w:lang w:val="en-NI"/>
        </w:rPr>
      </w:pPr>
    </w:p>
    <w:p w14:paraId="33760276" w14:textId="77777777" w:rsidR="008C7B3A" w:rsidRPr="00344281" w:rsidRDefault="008C7B3A" w:rsidP="00A205F6">
      <w:pPr>
        <w:rPr>
          <w:rFonts w:asciiTheme="majorHAnsi" w:hAnsiTheme="majorHAnsi" w:cstheme="majorHAnsi"/>
          <w:sz w:val="22"/>
          <w:szCs w:val="22"/>
        </w:rPr>
      </w:pPr>
    </w:p>
    <w:sectPr w:rsidR="008C7B3A" w:rsidRPr="00344281" w:rsidSect="00273083">
      <w:headerReference w:type="even" r:id="rId10"/>
      <w:headerReference w:type="default" r:id="rId11"/>
      <w:footerReference w:type="first" r:id="rId12"/>
      <w:type w:val="continuous"/>
      <w:pgSz w:w="12240" w:h="15840"/>
      <w:pgMar w:top="720" w:right="720" w:bottom="720" w:left="720" w:header="274" w:footer="3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76C22" w14:textId="77777777" w:rsidR="00E86F65" w:rsidRDefault="00E86F65">
      <w:r>
        <w:separator/>
      </w:r>
    </w:p>
  </w:endnote>
  <w:endnote w:type="continuationSeparator" w:id="0">
    <w:p w14:paraId="3ED43DBC" w14:textId="77777777" w:rsidR="00E86F65" w:rsidRDefault="00E8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t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76DB1" w14:textId="1CCDC1B8" w:rsidR="00763490" w:rsidRPr="00EF1681" w:rsidRDefault="00763490" w:rsidP="00EF1681">
    <w:pPr>
      <w:pStyle w:val="Footer"/>
      <w:tabs>
        <w:tab w:val="clear" w:pos="4680"/>
      </w:tabs>
      <w:jc w:val="center"/>
      <w:rPr>
        <w:rFonts w:asciiTheme="majorHAnsi" w:hAnsiTheme="majorHAnsi" w:cstheme="majorHAnsi"/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02E33" w14:textId="77777777" w:rsidR="00E86F65" w:rsidRDefault="00E86F65">
      <w:r>
        <w:separator/>
      </w:r>
    </w:p>
  </w:footnote>
  <w:footnote w:type="continuationSeparator" w:id="0">
    <w:p w14:paraId="3037B6B5" w14:textId="77777777" w:rsidR="00E86F65" w:rsidRDefault="00E86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37ED9" w14:textId="77777777" w:rsidR="00A4208E" w:rsidRDefault="00E86F65">
    <w:pPr>
      <w:pStyle w:val="Header"/>
    </w:pPr>
    <w:r>
      <w:rPr>
        <w:noProof/>
      </w:rPr>
      <w:pict w14:anchorId="3CE5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482141" o:spid="_x0000_s1025" type="#_x0000_t136" alt="" style="position:absolute;margin-left:0;margin-top:0;width:543.85pt;height:217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AA25" w14:textId="54BB6B87" w:rsidR="00A4208E" w:rsidRPr="00EF1681" w:rsidRDefault="00EF1681" w:rsidP="00EF1681">
    <w:pPr>
      <w:pStyle w:val="Header"/>
      <w:jc w:val="right"/>
      <w:rPr>
        <w:sz w:val="28"/>
        <w:szCs w:val="28"/>
      </w:rPr>
    </w:pPr>
    <w:r w:rsidRPr="00EF1681">
      <w:rPr>
        <w:rFonts w:ascii="Century Gothic" w:hAnsi="Century Gothic"/>
        <w:sz w:val="28"/>
        <w:szCs w:val="28"/>
      </w:rPr>
      <w:t xml:space="preserve">[LAST NAME] </w:t>
    </w:r>
    <w:r w:rsidR="00C16762" w:rsidRPr="00C14511">
      <w:rPr>
        <w:rFonts w:asciiTheme="majorHAnsi" w:hAnsiTheme="majorHAnsi" w:cstheme="majorHAnsi"/>
      </w:rPr>
      <w:t>|</w:t>
    </w:r>
    <w:r w:rsidRPr="00EF1681">
      <w:rPr>
        <w:rFonts w:ascii="Century Gothic" w:hAnsi="Century Gothic"/>
        <w:sz w:val="28"/>
        <w:szCs w:val="28"/>
      </w:rPr>
      <w:t xml:space="preserve"> </w:t>
    </w:r>
    <w:r>
      <w:rPr>
        <w:rFonts w:ascii="Century Gothic" w:hAnsi="Century Gothic"/>
        <w:sz w:val="28"/>
        <w:szCs w:val="28"/>
      </w:rPr>
      <w:t>PAGE 2</w:t>
    </w:r>
    <w:r w:rsidRPr="00EF1681">
      <w:rPr>
        <w:rFonts w:ascii="Century Gothic" w:hAnsi="Century Gothic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A0E"/>
    <w:multiLevelType w:val="hybridMultilevel"/>
    <w:tmpl w:val="35A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992"/>
    <w:multiLevelType w:val="hybridMultilevel"/>
    <w:tmpl w:val="590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62B0"/>
    <w:multiLevelType w:val="hybridMultilevel"/>
    <w:tmpl w:val="6D3A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4F08"/>
    <w:multiLevelType w:val="hybridMultilevel"/>
    <w:tmpl w:val="85E8BDF4"/>
    <w:lvl w:ilvl="0" w:tplc="F0048642">
      <w:start w:val="1"/>
      <w:numFmt w:val="bullet"/>
      <w:pStyle w:val="LEGAccomplish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31769"/>
    <w:multiLevelType w:val="hybridMultilevel"/>
    <w:tmpl w:val="1B40E7CA"/>
    <w:lvl w:ilvl="0" w:tplc="E51ABA26">
      <w:start w:val="1"/>
      <w:numFmt w:val="bullet"/>
      <w:pStyle w:val="BulletsLEG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44024"/>
    <w:multiLevelType w:val="hybridMultilevel"/>
    <w:tmpl w:val="A9B0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408E7"/>
    <w:multiLevelType w:val="hybridMultilevel"/>
    <w:tmpl w:val="7B12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133D"/>
    <w:multiLevelType w:val="hybridMultilevel"/>
    <w:tmpl w:val="A45E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38F4"/>
    <w:multiLevelType w:val="hybridMultilevel"/>
    <w:tmpl w:val="5C92AE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7F258C"/>
    <w:multiLevelType w:val="hybridMultilevel"/>
    <w:tmpl w:val="3B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9603B"/>
    <w:multiLevelType w:val="hybridMultilevel"/>
    <w:tmpl w:val="1174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750DA"/>
    <w:multiLevelType w:val="hybridMultilevel"/>
    <w:tmpl w:val="F75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665C7"/>
    <w:multiLevelType w:val="hybridMultilevel"/>
    <w:tmpl w:val="B1DA71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34E4509"/>
    <w:multiLevelType w:val="hybridMultilevel"/>
    <w:tmpl w:val="5A9E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517F2"/>
    <w:multiLevelType w:val="multilevel"/>
    <w:tmpl w:val="9D927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1644DC"/>
    <w:multiLevelType w:val="multilevel"/>
    <w:tmpl w:val="F5F8DCB8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592349F0"/>
    <w:multiLevelType w:val="hybridMultilevel"/>
    <w:tmpl w:val="6EAA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103AA"/>
    <w:multiLevelType w:val="multilevel"/>
    <w:tmpl w:val="7B5E6426"/>
    <w:lvl w:ilvl="0">
      <w:start w:val="1"/>
      <w:numFmt w:val="bullet"/>
      <w:lvlText w:val="●"/>
      <w:lvlJc w:val="left"/>
      <w:pPr>
        <w:ind w:left="61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3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7" w:hanging="36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5F3E24C0"/>
    <w:multiLevelType w:val="hybridMultilevel"/>
    <w:tmpl w:val="0A6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46EE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77443D"/>
    <w:multiLevelType w:val="hybridMultilevel"/>
    <w:tmpl w:val="4F3C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B0527"/>
    <w:multiLevelType w:val="hybridMultilevel"/>
    <w:tmpl w:val="CB36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A491A"/>
    <w:multiLevelType w:val="hybridMultilevel"/>
    <w:tmpl w:val="C1CAF51A"/>
    <w:lvl w:ilvl="0" w:tplc="7A827288">
      <w:start w:val="1"/>
      <w:numFmt w:val="bullet"/>
      <w:pStyle w:val="LEGKeyAchievements"/>
      <w:lvlText w:val=""/>
      <w:lvlJc w:val="left"/>
      <w:pPr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70D55D1F"/>
    <w:multiLevelType w:val="hybridMultilevel"/>
    <w:tmpl w:val="6464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60EB0"/>
    <w:multiLevelType w:val="hybridMultilevel"/>
    <w:tmpl w:val="C34236AA"/>
    <w:lvl w:ilvl="0" w:tplc="6976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E2874"/>
    <w:multiLevelType w:val="multilevel"/>
    <w:tmpl w:val="874E3AAE"/>
    <w:lvl w:ilvl="0">
      <w:start w:val="1"/>
      <w:numFmt w:val="bullet"/>
      <w:pStyle w:val="CALIBRICont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385095">
    <w:abstractNumId w:val="4"/>
  </w:num>
  <w:num w:numId="2" w16cid:durableId="390084843">
    <w:abstractNumId w:val="25"/>
  </w:num>
  <w:num w:numId="3" w16cid:durableId="921643541">
    <w:abstractNumId w:val="23"/>
  </w:num>
  <w:num w:numId="4" w16cid:durableId="1641838297">
    <w:abstractNumId w:val="8"/>
  </w:num>
  <w:num w:numId="5" w16cid:durableId="1377586196">
    <w:abstractNumId w:val="5"/>
  </w:num>
  <w:num w:numId="6" w16cid:durableId="65688667">
    <w:abstractNumId w:val="9"/>
  </w:num>
  <w:num w:numId="7" w16cid:durableId="635187554">
    <w:abstractNumId w:val="21"/>
  </w:num>
  <w:num w:numId="8" w16cid:durableId="434592810">
    <w:abstractNumId w:val="12"/>
  </w:num>
  <w:num w:numId="9" w16cid:durableId="112093457">
    <w:abstractNumId w:val="7"/>
  </w:num>
  <w:num w:numId="10" w16cid:durableId="642388516">
    <w:abstractNumId w:val="20"/>
  </w:num>
  <w:num w:numId="11" w16cid:durableId="1999378087">
    <w:abstractNumId w:val="13"/>
  </w:num>
  <w:num w:numId="12" w16cid:durableId="2097482904">
    <w:abstractNumId w:val="17"/>
  </w:num>
  <w:num w:numId="13" w16cid:durableId="609944313">
    <w:abstractNumId w:val="14"/>
  </w:num>
  <w:num w:numId="14" w16cid:durableId="1125544003">
    <w:abstractNumId w:val="15"/>
  </w:num>
  <w:num w:numId="15" w16cid:durableId="1361708448">
    <w:abstractNumId w:val="22"/>
  </w:num>
  <w:num w:numId="16" w16cid:durableId="1686008162">
    <w:abstractNumId w:val="2"/>
  </w:num>
  <w:num w:numId="17" w16cid:durableId="2147310874">
    <w:abstractNumId w:val="11"/>
  </w:num>
  <w:num w:numId="18" w16cid:durableId="35664300">
    <w:abstractNumId w:val="1"/>
  </w:num>
  <w:num w:numId="19" w16cid:durableId="350650137">
    <w:abstractNumId w:val="10"/>
  </w:num>
  <w:num w:numId="20" w16cid:durableId="731848074">
    <w:abstractNumId w:val="19"/>
  </w:num>
  <w:num w:numId="21" w16cid:durableId="638153296">
    <w:abstractNumId w:val="16"/>
  </w:num>
  <w:num w:numId="22" w16cid:durableId="1513035769">
    <w:abstractNumId w:val="3"/>
  </w:num>
  <w:num w:numId="23" w16cid:durableId="588464304">
    <w:abstractNumId w:val="22"/>
  </w:num>
  <w:num w:numId="24" w16cid:durableId="468783391">
    <w:abstractNumId w:val="22"/>
  </w:num>
  <w:num w:numId="25" w16cid:durableId="2093770379">
    <w:abstractNumId w:val="22"/>
  </w:num>
  <w:num w:numId="26" w16cid:durableId="1612593549">
    <w:abstractNumId w:val="24"/>
  </w:num>
  <w:num w:numId="27" w16cid:durableId="1929848588">
    <w:abstractNumId w:val="18"/>
  </w:num>
  <w:num w:numId="28" w16cid:durableId="316110600">
    <w:abstractNumId w:val="0"/>
  </w:num>
  <w:num w:numId="29" w16cid:durableId="204979597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styleLockQFSet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73"/>
    <w:rsid w:val="0000042B"/>
    <w:rsid w:val="00000AAA"/>
    <w:rsid w:val="000027B6"/>
    <w:rsid w:val="000034F1"/>
    <w:rsid w:val="00003AE9"/>
    <w:rsid w:val="00006097"/>
    <w:rsid w:val="00010183"/>
    <w:rsid w:val="0001081B"/>
    <w:rsid w:val="00011490"/>
    <w:rsid w:val="0001264B"/>
    <w:rsid w:val="00015035"/>
    <w:rsid w:val="000176B4"/>
    <w:rsid w:val="00017829"/>
    <w:rsid w:val="00017E8B"/>
    <w:rsid w:val="0002285D"/>
    <w:rsid w:val="00023D87"/>
    <w:rsid w:val="00024C67"/>
    <w:rsid w:val="00024F4E"/>
    <w:rsid w:val="000302D9"/>
    <w:rsid w:val="00031466"/>
    <w:rsid w:val="00031AC6"/>
    <w:rsid w:val="000339E5"/>
    <w:rsid w:val="00033B19"/>
    <w:rsid w:val="00033CE8"/>
    <w:rsid w:val="00036EF7"/>
    <w:rsid w:val="00040841"/>
    <w:rsid w:val="000413C0"/>
    <w:rsid w:val="00042FE6"/>
    <w:rsid w:val="00050E04"/>
    <w:rsid w:val="00053694"/>
    <w:rsid w:val="00054515"/>
    <w:rsid w:val="000606D3"/>
    <w:rsid w:val="00060AE4"/>
    <w:rsid w:val="00064512"/>
    <w:rsid w:val="0006516A"/>
    <w:rsid w:val="00065C23"/>
    <w:rsid w:val="000668A6"/>
    <w:rsid w:val="00066A31"/>
    <w:rsid w:val="00070000"/>
    <w:rsid w:val="00071EBF"/>
    <w:rsid w:val="0007286A"/>
    <w:rsid w:val="00073A4E"/>
    <w:rsid w:val="000741CE"/>
    <w:rsid w:val="00075436"/>
    <w:rsid w:val="00075DD0"/>
    <w:rsid w:val="000769F2"/>
    <w:rsid w:val="00076EFE"/>
    <w:rsid w:val="00080876"/>
    <w:rsid w:val="00081C95"/>
    <w:rsid w:val="00083DEE"/>
    <w:rsid w:val="00084C73"/>
    <w:rsid w:val="000851DA"/>
    <w:rsid w:val="000878A8"/>
    <w:rsid w:val="0009306C"/>
    <w:rsid w:val="000947CF"/>
    <w:rsid w:val="000959DD"/>
    <w:rsid w:val="00096535"/>
    <w:rsid w:val="00096B3A"/>
    <w:rsid w:val="00097011"/>
    <w:rsid w:val="000973D5"/>
    <w:rsid w:val="000A00E5"/>
    <w:rsid w:val="000A1716"/>
    <w:rsid w:val="000A2FDF"/>
    <w:rsid w:val="000A3B7E"/>
    <w:rsid w:val="000A718C"/>
    <w:rsid w:val="000A7A97"/>
    <w:rsid w:val="000B296F"/>
    <w:rsid w:val="000B5A68"/>
    <w:rsid w:val="000B79AB"/>
    <w:rsid w:val="000B7D37"/>
    <w:rsid w:val="000C017E"/>
    <w:rsid w:val="000C0DB0"/>
    <w:rsid w:val="000C2AAA"/>
    <w:rsid w:val="000C2CD0"/>
    <w:rsid w:val="000C3F7F"/>
    <w:rsid w:val="000C3FA1"/>
    <w:rsid w:val="000C4876"/>
    <w:rsid w:val="000C4E4E"/>
    <w:rsid w:val="000C6351"/>
    <w:rsid w:val="000C7913"/>
    <w:rsid w:val="000D254D"/>
    <w:rsid w:val="000D2A58"/>
    <w:rsid w:val="000D53E2"/>
    <w:rsid w:val="000E14FE"/>
    <w:rsid w:val="000E1E98"/>
    <w:rsid w:val="000E237C"/>
    <w:rsid w:val="000E3A7C"/>
    <w:rsid w:val="000E569E"/>
    <w:rsid w:val="000E5B0B"/>
    <w:rsid w:val="000E7D21"/>
    <w:rsid w:val="000F04A7"/>
    <w:rsid w:val="000F1A7F"/>
    <w:rsid w:val="000F281D"/>
    <w:rsid w:val="000F5EFB"/>
    <w:rsid w:val="000F6A28"/>
    <w:rsid w:val="00100F12"/>
    <w:rsid w:val="001012E3"/>
    <w:rsid w:val="00104506"/>
    <w:rsid w:val="0010505B"/>
    <w:rsid w:val="001061A5"/>
    <w:rsid w:val="00111D1C"/>
    <w:rsid w:val="00111E2D"/>
    <w:rsid w:val="00111F19"/>
    <w:rsid w:val="001204DE"/>
    <w:rsid w:val="001259AB"/>
    <w:rsid w:val="00130187"/>
    <w:rsid w:val="0013176C"/>
    <w:rsid w:val="00133D70"/>
    <w:rsid w:val="00134A60"/>
    <w:rsid w:val="00134C15"/>
    <w:rsid w:val="00137A8B"/>
    <w:rsid w:val="00143654"/>
    <w:rsid w:val="00144EEF"/>
    <w:rsid w:val="00146C3A"/>
    <w:rsid w:val="00150A02"/>
    <w:rsid w:val="001526C9"/>
    <w:rsid w:val="00153B01"/>
    <w:rsid w:val="00153CBC"/>
    <w:rsid w:val="00156409"/>
    <w:rsid w:val="00156C4E"/>
    <w:rsid w:val="001574DB"/>
    <w:rsid w:val="0016149C"/>
    <w:rsid w:val="0016194C"/>
    <w:rsid w:val="0016429C"/>
    <w:rsid w:val="001642B5"/>
    <w:rsid w:val="001644C0"/>
    <w:rsid w:val="00167C05"/>
    <w:rsid w:val="00167E59"/>
    <w:rsid w:val="00170F3E"/>
    <w:rsid w:val="001728BC"/>
    <w:rsid w:val="00173A89"/>
    <w:rsid w:val="00174248"/>
    <w:rsid w:val="00176DD8"/>
    <w:rsid w:val="001773EF"/>
    <w:rsid w:val="001779B6"/>
    <w:rsid w:val="00180444"/>
    <w:rsid w:val="0018071B"/>
    <w:rsid w:val="00180753"/>
    <w:rsid w:val="001818A6"/>
    <w:rsid w:val="001825FE"/>
    <w:rsid w:val="0018498B"/>
    <w:rsid w:val="0019177E"/>
    <w:rsid w:val="001925BF"/>
    <w:rsid w:val="00194AB9"/>
    <w:rsid w:val="00195FEF"/>
    <w:rsid w:val="001A01B4"/>
    <w:rsid w:val="001A61A5"/>
    <w:rsid w:val="001B3706"/>
    <w:rsid w:val="001B3EDF"/>
    <w:rsid w:val="001B462F"/>
    <w:rsid w:val="001B677E"/>
    <w:rsid w:val="001B68AC"/>
    <w:rsid w:val="001B760C"/>
    <w:rsid w:val="001C1BBB"/>
    <w:rsid w:val="001C288E"/>
    <w:rsid w:val="001C2BDF"/>
    <w:rsid w:val="001C2EEA"/>
    <w:rsid w:val="001C3E13"/>
    <w:rsid w:val="001C585C"/>
    <w:rsid w:val="001C6987"/>
    <w:rsid w:val="001C6A3B"/>
    <w:rsid w:val="001C6B0F"/>
    <w:rsid w:val="001C6DD6"/>
    <w:rsid w:val="001D00D1"/>
    <w:rsid w:val="001D2C7E"/>
    <w:rsid w:val="001D7BAE"/>
    <w:rsid w:val="001D7D7E"/>
    <w:rsid w:val="001D7E6D"/>
    <w:rsid w:val="001E44F8"/>
    <w:rsid w:val="001E4509"/>
    <w:rsid w:val="001E555D"/>
    <w:rsid w:val="001E6CE8"/>
    <w:rsid w:val="001E7201"/>
    <w:rsid w:val="001E7ADA"/>
    <w:rsid w:val="001E7B37"/>
    <w:rsid w:val="001F016C"/>
    <w:rsid w:val="001F1A34"/>
    <w:rsid w:val="002000E1"/>
    <w:rsid w:val="002023D0"/>
    <w:rsid w:val="00202D2B"/>
    <w:rsid w:val="00204BCA"/>
    <w:rsid w:val="00204D9A"/>
    <w:rsid w:val="00207523"/>
    <w:rsid w:val="00211A98"/>
    <w:rsid w:val="002122FA"/>
    <w:rsid w:val="00212387"/>
    <w:rsid w:val="00212900"/>
    <w:rsid w:val="0021394C"/>
    <w:rsid w:val="002146F3"/>
    <w:rsid w:val="00214777"/>
    <w:rsid w:val="00220B93"/>
    <w:rsid w:val="002249A7"/>
    <w:rsid w:val="0022676E"/>
    <w:rsid w:val="00227036"/>
    <w:rsid w:val="00230318"/>
    <w:rsid w:val="0023253E"/>
    <w:rsid w:val="00237D84"/>
    <w:rsid w:val="00242013"/>
    <w:rsid w:val="002424A2"/>
    <w:rsid w:val="002467B8"/>
    <w:rsid w:val="0025038B"/>
    <w:rsid w:val="00252A5C"/>
    <w:rsid w:val="00252F8F"/>
    <w:rsid w:val="002557DD"/>
    <w:rsid w:val="00262EAC"/>
    <w:rsid w:val="002630AA"/>
    <w:rsid w:val="00265F02"/>
    <w:rsid w:val="002666AB"/>
    <w:rsid w:val="00266990"/>
    <w:rsid w:val="00267D63"/>
    <w:rsid w:val="00273083"/>
    <w:rsid w:val="002760F3"/>
    <w:rsid w:val="002764CE"/>
    <w:rsid w:val="002835AA"/>
    <w:rsid w:val="00283C30"/>
    <w:rsid w:val="00285517"/>
    <w:rsid w:val="0028628C"/>
    <w:rsid w:val="00286D9E"/>
    <w:rsid w:val="00290AEE"/>
    <w:rsid w:val="00290D21"/>
    <w:rsid w:val="0029153F"/>
    <w:rsid w:val="0029324C"/>
    <w:rsid w:val="002943EA"/>
    <w:rsid w:val="002A21DD"/>
    <w:rsid w:val="002A2760"/>
    <w:rsid w:val="002A2868"/>
    <w:rsid w:val="002A5FFB"/>
    <w:rsid w:val="002A78DE"/>
    <w:rsid w:val="002B045E"/>
    <w:rsid w:val="002B2DD3"/>
    <w:rsid w:val="002B5FFE"/>
    <w:rsid w:val="002C230B"/>
    <w:rsid w:val="002C69C5"/>
    <w:rsid w:val="002C6FC1"/>
    <w:rsid w:val="002C7D9F"/>
    <w:rsid w:val="002D0ADB"/>
    <w:rsid w:val="002D38B5"/>
    <w:rsid w:val="002D5E07"/>
    <w:rsid w:val="002D60F3"/>
    <w:rsid w:val="002D6900"/>
    <w:rsid w:val="002D7F6C"/>
    <w:rsid w:val="002E4F39"/>
    <w:rsid w:val="002E5109"/>
    <w:rsid w:val="002F0847"/>
    <w:rsid w:val="002F0C6E"/>
    <w:rsid w:val="002F3836"/>
    <w:rsid w:val="002F59E8"/>
    <w:rsid w:val="002F606A"/>
    <w:rsid w:val="002F6724"/>
    <w:rsid w:val="002F69C6"/>
    <w:rsid w:val="002F6F0E"/>
    <w:rsid w:val="00302939"/>
    <w:rsid w:val="00303473"/>
    <w:rsid w:val="00303C9A"/>
    <w:rsid w:val="003061B3"/>
    <w:rsid w:val="003075D1"/>
    <w:rsid w:val="00310650"/>
    <w:rsid w:val="00312193"/>
    <w:rsid w:val="00314186"/>
    <w:rsid w:val="00314BD0"/>
    <w:rsid w:val="003164D4"/>
    <w:rsid w:val="00317129"/>
    <w:rsid w:val="003171AB"/>
    <w:rsid w:val="00317D89"/>
    <w:rsid w:val="0032133A"/>
    <w:rsid w:val="00321B0D"/>
    <w:rsid w:val="00323106"/>
    <w:rsid w:val="00327008"/>
    <w:rsid w:val="003279F4"/>
    <w:rsid w:val="00330685"/>
    <w:rsid w:val="00330E30"/>
    <w:rsid w:val="00330F50"/>
    <w:rsid w:val="00331FDC"/>
    <w:rsid w:val="003322E4"/>
    <w:rsid w:val="003335FF"/>
    <w:rsid w:val="00333674"/>
    <w:rsid w:val="003348C8"/>
    <w:rsid w:val="003375BA"/>
    <w:rsid w:val="0034315E"/>
    <w:rsid w:val="00344281"/>
    <w:rsid w:val="003476D3"/>
    <w:rsid w:val="0035017E"/>
    <w:rsid w:val="00352D86"/>
    <w:rsid w:val="003534A8"/>
    <w:rsid w:val="0035425E"/>
    <w:rsid w:val="00356049"/>
    <w:rsid w:val="00356631"/>
    <w:rsid w:val="00356B4E"/>
    <w:rsid w:val="00357AB2"/>
    <w:rsid w:val="00361C3D"/>
    <w:rsid w:val="00362FD2"/>
    <w:rsid w:val="0036339C"/>
    <w:rsid w:val="00365040"/>
    <w:rsid w:val="00366F93"/>
    <w:rsid w:val="003715F1"/>
    <w:rsid w:val="00373EE8"/>
    <w:rsid w:val="00374400"/>
    <w:rsid w:val="00375CCA"/>
    <w:rsid w:val="003802BD"/>
    <w:rsid w:val="00381F56"/>
    <w:rsid w:val="00384E52"/>
    <w:rsid w:val="00384F24"/>
    <w:rsid w:val="0038557F"/>
    <w:rsid w:val="00396A40"/>
    <w:rsid w:val="00397513"/>
    <w:rsid w:val="003A2EB3"/>
    <w:rsid w:val="003A4641"/>
    <w:rsid w:val="003B0285"/>
    <w:rsid w:val="003B0B8A"/>
    <w:rsid w:val="003B5AE4"/>
    <w:rsid w:val="003B61FB"/>
    <w:rsid w:val="003B6699"/>
    <w:rsid w:val="003B689E"/>
    <w:rsid w:val="003C06AA"/>
    <w:rsid w:val="003C079F"/>
    <w:rsid w:val="003C1E03"/>
    <w:rsid w:val="003C635A"/>
    <w:rsid w:val="003C708B"/>
    <w:rsid w:val="003D042C"/>
    <w:rsid w:val="003D3858"/>
    <w:rsid w:val="003D40C4"/>
    <w:rsid w:val="003D43EA"/>
    <w:rsid w:val="003D5830"/>
    <w:rsid w:val="003E0BF6"/>
    <w:rsid w:val="003E2000"/>
    <w:rsid w:val="003E2EAE"/>
    <w:rsid w:val="003E4327"/>
    <w:rsid w:val="003E59E8"/>
    <w:rsid w:val="003E6F22"/>
    <w:rsid w:val="003E7F39"/>
    <w:rsid w:val="003F003D"/>
    <w:rsid w:val="003F1061"/>
    <w:rsid w:val="003F2F80"/>
    <w:rsid w:val="003F3216"/>
    <w:rsid w:val="003F489D"/>
    <w:rsid w:val="003F677E"/>
    <w:rsid w:val="003F6D8F"/>
    <w:rsid w:val="003F71AE"/>
    <w:rsid w:val="003F7926"/>
    <w:rsid w:val="00400A0E"/>
    <w:rsid w:val="00407543"/>
    <w:rsid w:val="00410CF9"/>
    <w:rsid w:val="004119E4"/>
    <w:rsid w:val="00413EF0"/>
    <w:rsid w:val="00414B49"/>
    <w:rsid w:val="00421438"/>
    <w:rsid w:val="0042719D"/>
    <w:rsid w:val="004426BB"/>
    <w:rsid w:val="004449B8"/>
    <w:rsid w:val="00444D6C"/>
    <w:rsid w:val="00445176"/>
    <w:rsid w:val="004517E0"/>
    <w:rsid w:val="00452059"/>
    <w:rsid w:val="0045213E"/>
    <w:rsid w:val="00453A04"/>
    <w:rsid w:val="00453E37"/>
    <w:rsid w:val="00453E45"/>
    <w:rsid w:val="00461BF9"/>
    <w:rsid w:val="00463C33"/>
    <w:rsid w:val="00464066"/>
    <w:rsid w:val="004646C7"/>
    <w:rsid w:val="00465D65"/>
    <w:rsid w:val="00465D86"/>
    <w:rsid w:val="00467E2B"/>
    <w:rsid w:val="00467F8A"/>
    <w:rsid w:val="00471B10"/>
    <w:rsid w:val="0047272B"/>
    <w:rsid w:val="0047327A"/>
    <w:rsid w:val="004742D3"/>
    <w:rsid w:val="00474729"/>
    <w:rsid w:val="00480B59"/>
    <w:rsid w:val="00481B0B"/>
    <w:rsid w:val="00483AE1"/>
    <w:rsid w:val="00483FF2"/>
    <w:rsid w:val="0048456C"/>
    <w:rsid w:val="0048512D"/>
    <w:rsid w:val="004853C1"/>
    <w:rsid w:val="00485B9F"/>
    <w:rsid w:val="004873CA"/>
    <w:rsid w:val="00487895"/>
    <w:rsid w:val="00490EA7"/>
    <w:rsid w:val="00491F09"/>
    <w:rsid w:val="00495866"/>
    <w:rsid w:val="00496231"/>
    <w:rsid w:val="004A266C"/>
    <w:rsid w:val="004A3CDA"/>
    <w:rsid w:val="004A472A"/>
    <w:rsid w:val="004A7C90"/>
    <w:rsid w:val="004B0461"/>
    <w:rsid w:val="004B1270"/>
    <w:rsid w:val="004B350A"/>
    <w:rsid w:val="004B5888"/>
    <w:rsid w:val="004B5969"/>
    <w:rsid w:val="004B6BBD"/>
    <w:rsid w:val="004C1ADF"/>
    <w:rsid w:val="004C4AE9"/>
    <w:rsid w:val="004C5AEE"/>
    <w:rsid w:val="004D1A5B"/>
    <w:rsid w:val="004D26C0"/>
    <w:rsid w:val="004D6C03"/>
    <w:rsid w:val="004D7445"/>
    <w:rsid w:val="004E0969"/>
    <w:rsid w:val="004E3564"/>
    <w:rsid w:val="004E3639"/>
    <w:rsid w:val="004E4272"/>
    <w:rsid w:val="004E4B6D"/>
    <w:rsid w:val="004E52A7"/>
    <w:rsid w:val="004E7F0E"/>
    <w:rsid w:val="004F1791"/>
    <w:rsid w:val="004F233F"/>
    <w:rsid w:val="004F27DA"/>
    <w:rsid w:val="004F652D"/>
    <w:rsid w:val="004F6EB7"/>
    <w:rsid w:val="005002B6"/>
    <w:rsid w:val="00500D69"/>
    <w:rsid w:val="00503CD6"/>
    <w:rsid w:val="00505559"/>
    <w:rsid w:val="005056DD"/>
    <w:rsid w:val="00505B84"/>
    <w:rsid w:val="00512105"/>
    <w:rsid w:val="0051261E"/>
    <w:rsid w:val="0051377A"/>
    <w:rsid w:val="00513A11"/>
    <w:rsid w:val="005142E3"/>
    <w:rsid w:val="00515352"/>
    <w:rsid w:val="0052019F"/>
    <w:rsid w:val="0052163F"/>
    <w:rsid w:val="00522915"/>
    <w:rsid w:val="0052405E"/>
    <w:rsid w:val="005305EE"/>
    <w:rsid w:val="00531636"/>
    <w:rsid w:val="00531866"/>
    <w:rsid w:val="0053482E"/>
    <w:rsid w:val="00535B78"/>
    <w:rsid w:val="00542FD5"/>
    <w:rsid w:val="005433F0"/>
    <w:rsid w:val="00545694"/>
    <w:rsid w:val="005463C0"/>
    <w:rsid w:val="005479DE"/>
    <w:rsid w:val="00552534"/>
    <w:rsid w:val="00552837"/>
    <w:rsid w:val="00553334"/>
    <w:rsid w:val="00553BA1"/>
    <w:rsid w:val="005547F7"/>
    <w:rsid w:val="00555E38"/>
    <w:rsid w:val="00556031"/>
    <w:rsid w:val="005562C5"/>
    <w:rsid w:val="0055633F"/>
    <w:rsid w:val="00557961"/>
    <w:rsid w:val="00557BF4"/>
    <w:rsid w:val="00560071"/>
    <w:rsid w:val="00560CB6"/>
    <w:rsid w:val="005612A0"/>
    <w:rsid w:val="00562756"/>
    <w:rsid w:val="00562CB1"/>
    <w:rsid w:val="00566EBC"/>
    <w:rsid w:val="00570E07"/>
    <w:rsid w:val="005741B1"/>
    <w:rsid w:val="00575D9E"/>
    <w:rsid w:val="005774A2"/>
    <w:rsid w:val="005802E8"/>
    <w:rsid w:val="0058060A"/>
    <w:rsid w:val="005811BE"/>
    <w:rsid w:val="005819D6"/>
    <w:rsid w:val="00582991"/>
    <w:rsid w:val="00582B39"/>
    <w:rsid w:val="00587136"/>
    <w:rsid w:val="005921FD"/>
    <w:rsid w:val="00592BAC"/>
    <w:rsid w:val="00593A6F"/>
    <w:rsid w:val="005946D2"/>
    <w:rsid w:val="005949CA"/>
    <w:rsid w:val="0059553D"/>
    <w:rsid w:val="00595B80"/>
    <w:rsid w:val="005A2B33"/>
    <w:rsid w:val="005A41EB"/>
    <w:rsid w:val="005A4955"/>
    <w:rsid w:val="005A566F"/>
    <w:rsid w:val="005A70FA"/>
    <w:rsid w:val="005B50F5"/>
    <w:rsid w:val="005B56E1"/>
    <w:rsid w:val="005C27D9"/>
    <w:rsid w:val="005C48DA"/>
    <w:rsid w:val="005C57C6"/>
    <w:rsid w:val="005C6D94"/>
    <w:rsid w:val="005D06EB"/>
    <w:rsid w:val="005D08B0"/>
    <w:rsid w:val="005D0DC7"/>
    <w:rsid w:val="005D102A"/>
    <w:rsid w:val="005D1BE4"/>
    <w:rsid w:val="005D249B"/>
    <w:rsid w:val="005D2E07"/>
    <w:rsid w:val="005D48CD"/>
    <w:rsid w:val="005D7142"/>
    <w:rsid w:val="005E1DF9"/>
    <w:rsid w:val="005E3457"/>
    <w:rsid w:val="005E7378"/>
    <w:rsid w:val="005F0C27"/>
    <w:rsid w:val="005F1CE4"/>
    <w:rsid w:val="005F4DAC"/>
    <w:rsid w:val="005F5156"/>
    <w:rsid w:val="00600193"/>
    <w:rsid w:val="0060044D"/>
    <w:rsid w:val="00602056"/>
    <w:rsid w:val="0060287D"/>
    <w:rsid w:val="00603C84"/>
    <w:rsid w:val="00604F70"/>
    <w:rsid w:val="00605E34"/>
    <w:rsid w:val="006064FC"/>
    <w:rsid w:val="00610594"/>
    <w:rsid w:val="00612FF5"/>
    <w:rsid w:val="00613257"/>
    <w:rsid w:val="00613C23"/>
    <w:rsid w:val="006158B5"/>
    <w:rsid w:val="00616FDB"/>
    <w:rsid w:val="00617A4E"/>
    <w:rsid w:val="00623CA5"/>
    <w:rsid w:val="00624F21"/>
    <w:rsid w:val="00625123"/>
    <w:rsid w:val="006255B9"/>
    <w:rsid w:val="00625753"/>
    <w:rsid w:val="00625D04"/>
    <w:rsid w:val="00625FB9"/>
    <w:rsid w:val="00633666"/>
    <w:rsid w:val="00633DA2"/>
    <w:rsid w:val="00634085"/>
    <w:rsid w:val="00634334"/>
    <w:rsid w:val="00634CFC"/>
    <w:rsid w:val="00635139"/>
    <w:rsid w:val="006356E0"/>
    <w:rsid w:val="006413AB"/>
    <w:rsid w:val="00642956"/>
    <w:rsid w:val="00643817"/>
    <w:rsid w:val="0064599C"/>
    <w:rsid w:val="00646FDB"/>
    <w:rsid w:val="00647B53"/>
    <w:rsid w:val="00652709"/>
    <w:rsid w:val="0065274E"/>
    <w:rsid w:val="00657E54"/>
    <w:rsid w:val="00661891"/>
    <w:rsid w:val="00661F9A"/>
    <w:rsid w:val="006716DF"/>
    <w:rsid w:val="00673CA0"/>
    <w:rsid w:val="006768A0"/>
    <w:rsid w:val="00680F3F"/>
    <w:rsid w:val="00682F78"/>
    <w:rsid w:val="00683940"/>
    <w:rsid w:val="006858B3"/>
    <w:rsid w:val="006927C6"/>
    <w:rsid w:val="00692C23"/>
    <w:rsid w:val="006948EF"/>
    <w:rsid w:val="00695A58"/>
    <w:rsid w:val="006A0E9A"/>
    <w:rsid w:val="006A2903"/>
    <w:rsid w:val="006A365C"/>
    <w:rsid w:val="006A4CFD"/>
    <w:rsid w:val="006A5AC5"/>
    <w:rsid w:val="006A672E"/>
    <w:rsid w:val="006A7004"/>
    <w:rsid w:val="006B3477"/>
    <w:rsid w:val="006B4793"/>
    <w:rsid w:val="006B5D6E"/>
    <w:rsid w:val="006B60FD"/>
    <w:rsid w:val="006B6E82"/>
    <w:rsid w:val="006B7136"/>
    <w:rsid w:val="006C0018"/>
    <w:rsid w:val="006C0BAB"/>
    <w:rsid w:val="006C1D14"/>
    <w:rsid w:val="006C27B4"/>
    <w:rsid w:val="006C6805"/>
    <w:rsid w:val="006C7667"/>
    <w:rsid w:val="006D11BD"/>
    <w:rsid w:val="006D1EEC"/>
    <w:rsid w:val="006D1FDC"/>
    <w:rsid w:val="006D3574"/>
    <w:rsid w:val="006D3E1C"/>
    <w:rsid w:val="006D4191"/>
    <w:rsid w:val="006D5810"/>
    <w:rsid w:val="006D6586"/>
    <w:rsid w:val="006D6DC4"/>
    <w:rsid w:val="006D7883"/>
    <w:rsid w:val="006E1968"/>
    <w:rsid w:val="006E1C63"/>
    <w:rsid w:val="006E37CA"/>
    <w:rsid w:val="006E4A86"/>
    <w:rsid w:val="006E7746"/>
    <w:rsid w:val="006E7F31"/>
    <w:rsid w:val="006F175C"/>
    <w:rsid w:val="006F3887"/>
    <w:rsid w:val="006F52DB"/>
    <w:rsid w:val="006F55E6"/>
    <w:rsid w:val="006F70B5"/>
    <w:rsid w:val="006F7529"/>
    <w:rsid w:val="00701486"/>
    <w:rsid w:val="007024CB"/>
    <w:rsid w:val="00702A4B"/>
    <w:rsid w:val="00702EA7"/>
    <w:rsid w:val="0070324C"/>
    <w:rsid w:val="0070593E"/>
    <w:rsid w:val="00705D38"/>
    <w:rsid w:val="00710543"/>
    <w:rsid w:val="0071146D"/>
    <w:rsid w:val="00714AAD"/>
    <w:rsid w:val="0071519B"/>
    <w:rsid w:val="00715403"/>
    <w:rsid w:val="0071629D"/>
    <w:rsid w:val="0071650F"/>
    <w:rsid w:val="00716C0B"/>
    <w:rsid w:val="00721B4B"/>
    <w:rsid w:val="00722C46"/>
    <w:rsid w:val="00724443"/>
    <w:rsid w:val="00724647"/>
    <w:rsid w:val="0072474D"/>
    <w:rsid w:val="00726CA1"/>
    <w:rsid w:val="00727D96"/>
    <w:rsid w:val="00732092"/>
    <w:rsid w:val="007409BF"/>
    <w:rsid w:val="00740FA0"/>
    <w:rsid w:val="00742216"/>
    <w:rsid w:val="00743D54"/>
    <w:rsid w:val="007446CB"/>
    <w:rsid w:val="0074551F"/>
    <w:rsid w:val="007462C5"/>
    <w:rsid w:val="007467D6"/>
    <w:rsid w:val="00747670"/>
    <w:rsid w:val="007524AF"/>
    <w:rsid w:val="00752579"/>
    <w:rsid w:val="00755ED6"/>
    <w:rsid w:val="00755F89"/>
    <w:rsid w:val="00756672"/>
    <w:rsid w:val="00757DF4"/>
    <w:rsid w:val="007603E3"/>
    <w:rsid w:val="00762537"/>
    <w:rsid w:val="00763340"/>
    <w:rsid w:val="00763490"/>
    <w:rsid w:val="007638BE"/>
    <w:rsid w:val="00763A4A"/>
    <w:rsid w:val="00765978"/>
    <w:rsid w:val="00771EFE"/>
    <w:rsid w:val="00774DAC"/>
    <w:rsid w:val="00777557"/>
    <w:rsid w:val="00780E22"/>
    <w:rsid w:val="00781689"/>
    <w:rsid w:val="00784BA3"/>
    <w:rsid w:val="0078576C"/>
    <w:rsid w:val="00785ABF"/>
    <w:rsid w:val="00787281"/>
    <w:rsid w:val="00790448"/>
    <w:rsid w:val="007935FB"/>
    <w:rsid w:val="0079674F"/>
    <w:rsid w:val="007971AB"/>
    <w:rsid w:val="007A26F1"/>
    <w:rsid w:val="007A303E"/>
    <w:rsid w:val="007A3F06"/>
    <w:rsid w:val="007A7842"/>
    <w:rsid w:val="007A7E7C"/>
    <w:rsid w:val="007B18EB"/>
    <w:rsid w:val="007B5193"/>
    <w:rsid w:val="007B55FA"/>
    <w:rsid w:val="007C0600"/>
    <w:rsid w:val="007C47C4"/>
    <w:rsid w:val="007C5BFF"/>
    <w:rsid w:val="007C7348"/>
    <w:rsid w:val="007D2E90"/>
    <w:rsid w:val="007D7B56"/>
    <w:rsid w:val="007E158D"/>
    <w:rsid w:val="007E19A9"/>
    <w:rsid w:val="007E39EC"/>
    <w:rsid w:val="007F13CC"/>
    <w:rsid w:val="007F188B"/>
    <w:rsid w:val="007F2B04"/>
    <w:rsid w:val="007F6EF7"/>
    <w:rsid w:val="00800372"/>
    <w:rsid w:val="0080056C"/>
    <w:rsid w:val="00801566"/>
    <w:rsid w:val="00803823"/>
    <w:rsid w:val="00803DCB"/>
    <w:rsid w:val="00805379"/>
    <w:rsid w:val="00806989"/>
    <w:rsid w:val="00807529"/>
    <w:rsid w:val="008110DE"/>
    <w:rsid w:val="008112FF"/>
    <w:rsid w:val="0081292B"/>
    <w:rsid w:val="008149C4"/>
    <w:rsid w:val="00817E36"/>
    <w:rsid w:val="0082148C"/>
    <w:rsid w:val="00821B68"/>
    <w:rsid w:val="00822927"/>
    <w:rsid w:val="008237D8"/>
    <w:rsid w:val="00823E94"/>
    <w:rsid w:val="00823ED1"/>
    <w:rsid w:val="00824493"/>
    <w:rsid w:val="00825742"/>
    <w:rsid w:val="0082579B"/>
    <w:rsid w:val="008262FB"/>
    <w:rsid w:val="00831AD3"/>
    <w:rsid w:val="00831C9A"/>
    <w:rsid w:val="00833275"/>
    <w:rsid w:val="008337D9"/>
    <w:rsid w:val="00833CE5"/>
    <w:rsid w:val="008345F3"/>
    <w:rsid w:val="00837679"/>
    <w:rsid w:val="00837BB6"/>
    <w:rsid w:val="008430F2"/>
    <w:rsid w:val="008438D8"/>
    <w:rsid w:val="0085114F"/>
    <w:rsid w:val="00851F54"/>
    <w:rsid w:val="00854871"/>
    <w:rsid w:val="00856903"/>
    <w:rsid w:val="008574DF"/>
    <w:rsid w:val="00860029"/>
    <w:rsid w:val="00867A21"/>
    <w:rsid w:val="00871C09"/>
    <w:rsid w:val="00872F38"/>
    <w:rsid w:val="00883687"/>
    <w:rsid w:val="00883B8F"/>
    <w:rsid w:val="00890E9D"/>
    <w:rsid w:val="00891D61"/>
    <w:rsid w:val="00894753"/>
    <w:rsid w:val="00894F14"/>
    <w:rsid w:val="0089618C"/>
    <w:rsid w:val="00897C3B"/>
    <w:rsid w:val="008A1118"/>
    <w:rsid w:val="008A1760"/>
    <w:rsid w:val="008A263F"/>
    <w:rsid w:val="008A2BF4"/>
    <w:rsid w:val="008A4CE1"/>
    <w:rsid w:val="008A71CA"/>
    <w:rsid w:val="008B085A"/>
    <w:rsid w:val="008B0BD0"/>
    <w:rsid w:val="008B2968"/>
    <w:rsid w:val="008B3D08"/>
    <w:rsid w:val="008B6119"/>
    <w:rsid w:val="008B7C79"/>
    <w:rsid w:val="008C03E0"/>
    <w:rsid w:val="008C5147"/>
    <w:rsid w:val="008C5E54"/>
    <w:rsid w:val="008C7B3A"/>
    <w:rsid w:val="008C7FF2"/>
    <w:rsid w:val="008D0713"/>
    <w:rsid w:val="008D0796"/>
    <w:rsid w:val="008D2451"/>
    <w:rsid w:val="008D4201"/>
    <w:rsid w:val="008D57B9"/>
    <w:rsid w:val="008D5CED"/>
    <w:rsid w:val="008D691C"/>
    <w:rsid w:val="008D716B"/>
    <w:rsid w:val="008D76E6"/>
    <w:rsid w:val="008D7A80"/>
    <w:rsid w:val="008E03EA"/>
    <w:rsid w:val="008E0BD2"/>
    <w:rsid w:val="008E16A7"/>
    <w:rsid w:val="008E1CFB"/>
    <w:rsid w:val="008E1E95"/>
    <w:rsid w:val="008E78FC"/>
    <w:rsid w:val="008E7C06"/>
    <w:rsid w:val="008F1353"/>
    <w:rsid w:val="008F4A96"/>
    <w:rsid w:val="008F5267"/>
    <w:rsid w:val="008F5502"/>
    <w:rsid w:val="008F648E"/>
    <w:rsid w:val="008F7A0C"/>
    <w:rsid w:val="00901CEB"/>
    <w:rsid w:val="00903C14"/>
    <w:rsid w:val="00904140"/>
    <w:rsid w:val="009066EA"/>
    <w:rsid w:val="00910808"/>
    <w:rsid w:val="009115B0"/>
    <w:rsid w:val="009134F0"/>
    <w:rsid w:val="00914753"/>
    <w:rsid w:val="00922D46"/>
    <w:rsid w:val="00932895"/>
    <w:rsid w:val="00933DC4"/>
    <w:rsid w:val="00943A0F"/>
    <w:rsid w:val="00943A2E"/>
    <w:rsid w:val="00944034"/>
    <w:rsid w:val="00944613"/>
    <w:rsid w:val="00945447"/>
    <w:rsid w:val="0094618B"/>
    <w:rsid w:val="009503F8"/>
    <w:rsid w:val="00953474"/>
    <w:rsid w:val="00953DA6"/>
    <w:rsid w:val="00955AF4"/>
    <w:rsid w:val="00957BB7"/>
    <w:rsid w:val="00970534"/>
    <w:rsid w:val="00970B21"/>
    <w:rsid w:val="00973435"/>
    <w:rsid w:val="0098000D"/>
    <w:rsid w:val="0098212B"/>
    <w:rsid w:val="00984E94"/>
    <w:rsid w:val="00986CC9"/>
    <w:rsid w:val="00994EE3"/>
    <w:rsid w:val="00996FFC"/>
    <w:rsid w:val="009A6380"/>
    <w:rsid w:val="009B073C"/>
    <w:rsid w:val="009B09D8"/>
    <w:rsid w:val="009B09FD"/>
    <w:rsid w:val="009B299E"/>
    <w:rsid w:val="009B5353"/>
    <w:rsid w:val="009B6469"/>
    <w:rsid w:val="009C57B0"/>
    <w:rsid w:val="009C6908"/>
    <w:rsid w:val="009C6A5B"/>
    <w:rsid w:val="009C6F16"/>
    <w:rsid w:val="009D3AB2"/>
    <w:rsid w:val="009D4CCA"/>
    <w:rsid w:val="009D54FD"/>
    <w:rsid w:val="009D6944"/>
    <w:rsid w:val="009D704C"/>
    <w:rsid w:val="009E0397"/>
    <w:rsid w:val="009E081F"/>
    <w:rsid w:val="009E14AE"/>
    <w:rsid w:val="009E2B4B"/>
    <w:rsid w:val="009E4CD7"/>
    <w:rsid w:val="009E775F"/>
    <w:rsid w:val="009E78B2"/>
    <w:rsid w:val="009F5465"/>
    <w:rsid w:val="00A0023D"/>
    <w:rsid w:val="00A033BA"/>
    <w:rsid w:val="00A05AA6"/>
    <w:rsid w:val="00A0614E"/>
    <w:rsid w:val="00A1381F"/>
    <w:rsid w:val="00A14790"/>
    <w:rsid w:val="00A15149"/>
    <w:rsid w:val="00A205F6"/>
    <w:rsid w:val="00A22023"/>
    <w:rsid w:val="00A23FC6"/>
    <w:rsid w:val="00A24BC1"/>
    <w:rsid w:val="00A30A21"/>
    <w:rsid w:val="00A30A7C"/>
    <w:rsid w:val="00A33D84"/>
    <w:rsid w:val="00A345DD"/>
    <w:rsid w:val="00A364E3"/>
    <w:rsid w:val="00A37880"/>
    <w:rsid w:val="00A413A3"/>
    <w:rsid w:val="00A41D4D"/>
    <w:rsid w:val="00A41DE8"/>
    <w:rsid w:val="00A4208E"/>
    <w:rsid w:val="00A4327C"/>
    <w:rsid w:val="00A450E8"/>
    <w:rsid w:val="00A512AF"/>
    <w:rsid w:val="00A51357"/>
    <w:rsid w:val="00A51380"/>
    <w:rsid w:val="00A51680"/>
    <w:rsid w:val="00A51FA4"/>
    <w:rsid w:val="00A572DA"/>
    <w:rsid w:val="00A6095C"/>
    <w:rsid w:val="00A65A17"/>
    <w:rsid w:val="00A65C55"/>
    <w:rsid w:val="00A67E32"/>
    <w:rsid w:val="00A73970"/>
    <w:rsid w:val="00A74686"/>
    <w:rsid w:val="00A772DB"/>
    <w:rsid w:val="00A77623"/>
    <w:rsid w:val="00A80831"/>
    <w:rsid w:val="00A809AF"/>
    <w:rsid w:val="00A80D65"/>
    <w:rsid w:val="00A8191B"/>
    <w:rsid w:val="00A83A00"/>
    <w:rsid w:val="00A840A5"/>
    <w:rsid w:val="00A85C54"/>
    <w:rsid w:val="00A85CC4"/>
    <w:rsid w:val="00A864FA"/>
    <w:rsid w:val="00A879F8"/>
    <w:rsid w:val="00A87B5A"/>
    <w:rsid w:val="00A93938"/>
    <w:rsid w:val="00A94953"/>
    <w:rsid w:val="00A95D18"/>
    <w:rsid w:val="00A968C0"/>
    <w:rsid w:val="00AA0BDF"/>
    <w:rsid w:val="00AA503C"/>
    <w:rsid w:val="00AA5C79"/>
    <w:rsid w:val="00AB1EFE"/>
    <w:rsid w:val="00AB2D60"/>
    <w:rsid w:val="00AB7E71"/>
    <w:rsid w:val="00AC097B"/>
    <w:rsid w:val="00AC2A37"/>
    <w:rsid w:val="00AC2A55"/>
    <w:rsid w:val="00AC3A47"/>
    <w:rsid w:val="00AD1C9C"/>
    <w:rsid w:val="00AD274E"/>
    <w:rsid w:val="00AD3C6F"/>
    <w:rsid w:val="00AD48EB"/>
    <w:rsid w:val="00AE1AC8"/>
    <w:rsid w:val="00AE548D"/>
    <w:rsid w:val="00AE6BFA"/>
    <w:rsid w:val="00AF0647"/>
    <w:rsid w:val="00AF092F"/>
    <w:rsid w:val="00AF3E54"/>
    <w:rsid w:val="00AF4C4E"/>
    <w:rsid w:val="00AF528B"/>
    <w:rsid w:val="00AF663F"/>
    <w:rsid w:val="00B0246E"/>
    <w:rsid w:val="00B029BB"/>
    <w:rsid w:val="00B04681"/>
    <w:rsid w:val="00B11959"/>
    <w:rsid w:val="00B15AB2"/>
    <w:rsid w:val="00B21A9C"/>
    <w:rsid w:val="00B243BA"/>
    <w:rsid w:val="00B24B0D"/>
    <w:rsid w:val="00B24CEE"/>
    <w:rsid w:val="00B25955"/>
    <w:rsid w:val="00B26011"/>
    <w:rsid w:val="00B26125"/>
    <w:rsid w:val="00B27FF3"/>
    <w:rsid w:val="00B3085A"/>
    <w:rsid w:val="00B31643"/>
    <w:rsid w:val="00B326DD"/>
    <w:rsid w:val="00B3325F"/>
    <w:rsid w:val="00B332A8"/>
    <w:rsid w:val="00B33D2B"/>
    <w:rsid w:val="00B341A5"/>
    <w:rsid w:val="00B3593E"/>
    <w:rsid w:val="00B36708"/>
    <w:rsid w:val="00B37D19"/>
    <w:rsid w:val="00B40137"/>
    <w:rsid w:val="00B42EE7"/>
    <w:rsid w:val="00B43C04"/>
    <w:rsid w:val="00B43C74"/>
    <w:rsid w:val="00B4614C"/>
    <w:rsid w:val="00B516ED"/>
    <w:rsid w:val="00B54613"/>
    <w:rsid w:val="00B57A4B"/>
    <w:rsid w:val="00B60402"/>
    <w:rsid w:val="00B6324D"/>
    <w:rsid w:val="00B655C4"/>
    <w:rsid w:val="00B72B52"/>
    <w:rsid w:val="00B73759"/>
    <w:rsid w:val="00B739E8"/>
    <w:rsid w:val="00B73E43"/>
    <w:rsid w:val="00B76AE4"/>
    <w:rsid w:val="00B76BAE"/>
    <w:rsid w:val="00B76D04"/>
    <w:rsid w:val="00B77253"/>
    <w:rsid w:val="00B774AE"/>
    <w:rsid w:val="00B807D5"/>
    <w:rsid w:val="00B824F5"/>
    <w:rsid w:val="00B82958"/>
    <w:rsid w:val="00B83D60"/>
    <w:rsid w:val="00B84CFF"/>
    <w:rsid w:val="00B8564A"/>
    <w:rsid w:val="00B91908"/>
    <w:rsid w:val="00B9268B"/>
    <w:rsid w:val="00B94309"/>
    <w:rsid w:val="00B97184"/>
    <w:rsid w:val="00B97906"/>
    <w:rsid w:val="00BA18F1"/>
    <w:rsid w:val="00BA29D6"/>
    <w:rsid w:val="00BA3F9A"/>
    <w:rsid w:val="00BA4784"/>
    <w:rsid w:val="00BA5A11"/>
    <w:rsid w:val="00BA65DC"/>
    <w:rsid w:val="00BA67E1"/>
    <w:rsid w:val="00BB09A8"/>
    <w:rsid w:val="00BB11B9"/>
    <w:rsid w:val="00BB2522"/>
    <w:rsid w:val="00BB26F2"/>
    <w:rsid w:val="00BB5720"/>
    <w:rsid w:val="00BC147F"/>
    <w:rsid w:val="00BC3B1D"/>
    <w:rsid w:val="00BC56E5"/>
    <w:rsid w:val="00BC5B80"/>
    <w:rsid w:val="00BC6225"/>
    <w:rsid w:val="00BD0259"/>
    <w:rsid w:val="00BD155C"/>
    <w:rsid w:val="00BD255E"/>
    <w:rsid w:val="00BD5482"/>
    <w:rsid w:val="00BD5BE4"/>
    <w:rsid w:val="00BE3D5C"/>
    <w:rsid w:val="00BE60CD"/>
    <w:rsid w:val="00BE763E"/>
    <w:rsid w:val="00BE79D1"/>
    <w:rsid w:val="00BF02AA"/>
    <w:rsid w:val="00BF309C"/>
    <w:rsid w:val="00BF39C2"/>
    <w:rsid w:val="00BF4510"/>
    <w:rsid w:val="00C0201C"/>
    <w:rsid w:val="00C02070"/>
    <w:rsid w:val="00C0264E"/>
    <w:rsid w:val="00C034E1"/>
    <w:rsid w:val="00C03F6F"/>
    <w:rsid w:val="00C043B4"/>
    <w:rsid w:val="00C04947"/>
    <w:rsid w:val="00C05C17"/>
    <w:rsid w:val="00C10499"/>
    <w:rsid w:val="00C12001"/>
    <w:rsid w:val="00C13512"/>
    <w:rsid w:val="00C13920"/>
    <w:rsid w:val="00C14511"/>
    <w:rsid w:val="00C15975"/>
    <w:rsid w:val="00C1606F"/>
    <w:rsid w:val="00C16762"/>
    <w:rsid w:val="00C178D0"/>
    <w:rsid w:val="00C20ABA"/>
    <w:rsid w:val="00C2287B"/>
    <w:rsid w:val="00C230CA"/>
    <w:rsid w:val="00C257E3"/>
    <w:rsid w:val="00C27E54"/>
    <w:rsid w:val="00C3286E"/>
    <w:rsid w:val="00C353BB"/>
    <w:rsid w:val="00C36642"/>
    <w:rsid w:val="00C40139"/>
    <w:rsid w:val="00C40922"/>
    <w:rsid w:val="00C413E4"/>
    <w:rsid w:val="00C43916"/>
    <w:rsid w:val="00C45B5D"/>
    <w:rsid w:val="00C47815"/>
    <w:rsid w:val="00C51172"/>
    <w:rsid w:val="00C54E3A"/>
    <w:rsid w:val="00C56E4A"/>
    <w:rsid w:val="00C61E41"/>
    <w:rsid w:val="00C6409A"/>
    <w:rsid w:val="00C649D1"/>
    <w:rsid w:val="00C66785"/>
    <w:rsid w:val="00C67728"/>
    <w:rsid w:val="00C6786B"/>
    <w:rsid w:val="00C7297A"/>
    <w:rsid w:val="00C73CF7"/>
    <w:rsid w:val="00C75D7E"/>
    <w:rsid w:val="00C76FBB"/>
    <w:rsid w:val="00C777AD"/>
    <w:rsid w:val="00C8117F"/>
    <w:rsid w:val="00C827EC"/>
    <w:rsid w:val="00C829EC"/>
    <w:rsid w:val="00C85CBC"/>
    <w:rsid w:val="00C86ADE"/>
    <w:rsid w:val="00C8765B"/>
    <w:rsid w:val="00C91551"/>
    <w:rsid w:val="00C92F56"/>
    <w:rsid w:val="00C9457C"/>
    <w:rsid w:val="00C94E12"/>
    <w:rsid w:val="00C95472"/>
    <w:rsid w:val="00C957A0"/>
    <w:rsid w:val="00C9704B"/>
    <w:rsid w:val="00C97E56"/>
    <w:rsid w:val="00CA216A"/>
    <w:rsid w:val="00CA3153"/>
    <w:rsid w:val="00CA6A51"/>
    <w:rsid w:val="00CA703E"/>
    <w:rsid w:val="00CB075B"/>
    <w:rsid w:val="00CB243C"/>
    <w:rsid w:val="00CB2BF9"/>
    <w:rsid w:val="00CB2D8A"/>
    <w:rsid w:val="00CB4189"/>
    <w:rsid w:val="00CB6908"/>
    <w:rsid w:val="00CB69E0"/>
    <w:rsid w:val="00CB6C5A"/>
    <w:rsid w:val="00CB7EE4"/>
    <w:rsid w:val="00CC075E"/>
    <w:rsid w:val="00CC231E"/>
    <w:rsid w:val="00CC3B94"/>
    <w:rsid w:val="00CC3F2B"/>
    <w:rsid w:val="00CC409C"/>
    <w:rsid w:val="00CC571B"/>
    <w:rsid w:val="00CD0BE1"/>
    <w:rsid w:val="00CD3D92"/>
    <w:rsid w:val="00CD401A"/>
    <w:rsid w:val="00CD6A2C"/>
    <w:rsid w:val="00CD6BEF"/>
    <w:rsid w:val="00CE018D"/>
    <w:rsid w:val="00CE1669"/>
    <w:rsid w:val="00CE1AA3"/>
    <w:rsid w:val="00CE2928"/>
    <w:rsid w:val="00CE3D8E"/>
    <w:rsid w:val="00CE3F48"/>
    <w:rsid w:val="00CF0AAA"/>
    <w:rsid w:val="00CF16D7"/>
    <w:rsid w:val="00CF3014"/>
    <w:rsid w:val="00CF3BB7"/>
    <w:rsid w:val="00CF76D1"/>
    <w:rsid w:val="00CF7E64"/>
    <w:rsid w:val="00D01190"/>
    <w:rsid w:val="00D01C51"/>
    <w:rsid w:val="00D01F9F"/>
    <w:rsid w:val="00D04A42"/>
    <w:rsid w:val="00D07CB2"/>
    <w:rsid w:val="00D109B0"/>
    <w:rsid w:val="00D10F6B"/>
    <w:rsid w:val="00D114BF"/>
    <w:rsid w:val="00D21B6B"/>
    <w:rsid w:val="00D22A2E"/>
    <w:rsid w:val="00D23D9C"/>
    <w:rsid w:val="00D24A93"/>
    <w:rsid w:val="00D24CEF"/>
    <w:rsid w:val="00D2682C"/>
    <w:rsid w:val="00D2780E"/>
    <w:rsid w:val="00D279D6"/>
    <w:rsid w:val="00D338E1"/>
    <w:rsid w:val="00D341FE"/>
    <w:rsid w:val="00D36D70"/>
    <w:rsid w:val="00D43714"/>
    <w:rsid w:val="00D44106"/>
    <w:rsid w:val="00D46C73"/>
    <w:rsid w:val="00D52451"/>
    <w:rsid w:val="00D5249C"/>
    <w:rsid w:val="00D56EA9"/>
    <w:rsid w:val="00D604F3"/>
    <w:rsid w:val="00D630EB"/>
    <w:rsid w:val="00D63EFD"/>
    <w:rsid w:val="00D66B41"/>
    <w:rsid w:val="00D66CA8"/>
    <w:rsid w:val="00D71EF1"/>
    <w:rsid w:val="00D7436F"/>
    <w:rsid w:val="00D77D71"/>
    <w:rsid w:val="00D808D8"/>
    <w:rsid w:val="00D80B44"/>
    <w:rsid w:val="00D81339"/>
    <w:rsid w:val="00D83400"/>
    <w:rsid w:val="00D84476"/>
    <w:rsid w:val="00D87FD6"/>
    <w:rsid w:val="00D91966"/>
    <w:rsid w:val="00D93A4C"/>
    <w:rsid w:val="00D94968"/>
    <w:rsid w:val="00D97681"/>
    <w:rsid w:val="00DA30EF"/>
    <w:rsid w:val="00DA3FA9"/>
    <w:rsid w:val="00DA73CD"/>
    <w:rsid w:val="00DB0006"/>
    <w:rsid w:val="00DB094D"/>
    <w:rsid w:val="00DB1735"/>
    <w:rsid w:val="00DB1CCF"/>
    <w:rsid w:val="00DB1D39"/>
    <w:rsid w:val="00DB3901"/>
    <w:rsid w:val="00DB45DB"/>
    <w:rsid w:val="00DB4A8B"/>
    <w:rsid w:val="00DC0224"/>
    <w:rsid w:val="00DC0A2D"/>
    <w:rsid w:val="00DC3C12"/>
    <w:rsid w:val="00DC4B5E"/>
    <w:rsid w:val="00DC75CC"/>
    <w:rsid w:val="00DD08C9"/>
    <w:rsid w:val="00DD6529"/>
    <w:rsid w:val="00DD6D4E"/>
    <w:rsid w:val="00DE02C2"/>
    <w:rsid w:val="00DE4670"/>
    <w:rsid w:val="00DE5BED"/>
    <w:rsid w:val="00DE679C"/>
    <w:rsid w:val="00DE785E"/>
    <w:rsid w:val="00DF0F27"/>
    <w:rsid w:val="00DF15AF"/>
    <w:rsid w:val="00DF289E"/>
    <w:rsid w:val="00DF3FF2"/>
    <w:rsid w:val="00DF5829"/>
    <w:rsid w:val="00DF689A"/>
    <w:rsid w:val="00DF769E"/>
    <w:rsid w:val="00E014F8"/>
    <w:rsid w:val="00E01967"/>
    <w:rsid w:val="00E02577"/>
    <w:rsid w:val="00E05975"/>
    <w:rsid w:val="00E0684E"/>
    <w:rsid w:val="00E07FAD"/>
    <w:rsid w:val="00E10B73"/>
    <w:rsid w:val="00E10F2F"/>
    <w:rsid w:val="00E125A2"/>
    <w:rsid w:val="00E13609"/>
    <w:rsid w:val="00E15D04"/>
    <w:rsid w:val="00E22BF7"/>
    <w:rsid w:val="00E23E70"/>
    <w:rsid w:val="00E24BB8"/>
    <w:rsid w:val="00E26D71"/>
    <w:rsid w:val="00E278D4"/>
    <w:rsid w:val="00E31454"/>
    <w:rsid w:val="00E31A28"/>
    <w:rsid w:val="00E32C43"/>
    <w:rsid w:val="00E34AFE"/>
    <w:rsid w:val="00E37C77"/>
    <w:rsid w:val="00E4111F"/>
    <w:rsid w:val="00E437E5"/>
    <w:rsid w:val="00E45840"/>
    <w:rsid w:val="00E46943"/>
    <w:rsid w:val="00E471F7"/>
    <w:rsid w:val="00E506AB"/>
    <w:rsid w:val="00E52481"/>
    <w:rsid w:val="00E52C90"/>
    <w:rsid w:val="00E53E4C"/>
    <w:rsid w:val="00E540D4"/>
    <w:rsid w:val="00E556F2"/>
    <w:rsid w:val="00E60877"/>
    <w:rsid w:val="00E622FD"/>
    <w:rsid w:val="00E653E4"/>
    <w:rsid w:val="00E66CB9"/>
    <w:rsid w:val="00E672BF"/>
    <w:rsid w:val="00E75001"/>
    <w:rsid w:val="00E76ED9"/>
    <w:rsid w:val="00E776DC"/>
    <w:rsid w:val="00E77BBC"/>
    <w:rsid w:val="00E80208"/>
    <w:rsid w:val="00E808B4"/>
    <w:rsid w:val="00E83708"/>
    <w:rsid w:val="00E843EC"/>
    <w:rsid w:val="00E84EF4"/>
    <w:rsid w:val="00E85453"/>
    <w:rsid w:val="00E86BB7"/>
    <w:rsid w:val="00E86F65"/>
    <w:rsid w:val="00E9089E"/>
    <w:rsid w:val="00E932DE"/>
    <w:rsid w:val="00E93C38"/>
    <w:rsid w:val="00E95106"/>
    <w:rsid w:val="00E974F4"/>
    <w:rsid w:val="00EA066A"/>
    <w:rsid w:val="00EA1CCC"/>
    <w:rsid w:val="00EA3412"/>
    <w:rsid w:val="00EA46D6"/>
    <w:rsid w:val="00EB0AAC"/>
    <w:rsid w:val="00EB0FA9"/>
    <w:rsid w:val="00EB32FB"/>
    <w:rsid w:val="00EB4195"/>
    <w:rsid w:val="00EB48A5"/>
    <w:rsid w:val="00EC014C"/>
    <w:rsid w:val="00EC2D24"/>
    <w:rsid w:val="00EC5954"/>
    <w:rsid w:val="00EC6D19"/>
    <w:rsid w:val="00ED0125"/>
    <w:rsid w:val="00ED05E6"/>
    <w:rsid w:val="00ED4695"/>
    <w:rsid w:val="00EE53AA"/>
    <w:rsid w:val="00EF054E"/>
    <w:rsid w:val="00EF073A"/>
    <w:rsid w:val="00EF1681"/>
    <w:rsid w:val="00EF425F"/>
    <w:rsid w:val="00EF4C06"/>
    <w:rsid w:val="00EF4C66"/>
    <w:rsid w:val="00EF50BF"/>
    <w:rsid w:val="00EF594E"/>
    <w:rsid w:val="00EF5C94"/>
    <w:rsid w:val="00EF6E01"/>
    <w:rsid w:val="00EF762D"/>
    <w:rsid w:val="00F007CF"/>
    <w:rsid w:val="00F0089D"/>
    <w:rsid w:val="00F00D58"/>
    <w:rsid w:val="00F0164F"/>
    <w:rsid w:val="00F01DC2"/>
    <w:rsid w:val="00F04C22"/>
    <w:rsid w:val="00F07AB9"/>
    <w:rsid w:val="00F10794"/>
    <w:rsid w:val="00F111E6"/>
    <w:rsid w:val="00F1314A"/>
    <w:rsid w:val="00F14C23"/>
    <w:rsid w:val="00F14EA1"/>
    <w:rsid w:val="00F1523F"/>
    <w:rsid w:val="00F1552A"/>
    <w:rsid w:val="00F1597C"/>
    <w:rsid w:val="00F1623C"/>
    <w:rsid w:val="00F17726"/>
    <w:rsid w:val="00F179EB"/>
    <w:rsid w:val="00F21B12"/>
    <w:rsid w:val="00F22C40"/>
    <w:rsid w:val="00F2365F"/>
    <w:rsid w:val="00F2648B"/>
    <w:rsid w:val="00F26715"/>
    <w:rsid w:val="00F314CB"/>
    <w:rsid w:val="00F32A40"/>
    <w:rsid w:val="00F36FDF"/>
    <w:rsid w:val="00F40CC4"/>
    <w:rsid w:val="00F41662"/>
    <w:rsid w:val="00F44950"/>
    <w:rsid w:val="00F518DE"/>
    <w:rsid w:val="00F57CC9"/>
    <w:rsid w:val="00F6050E"/>
    <w:rsid w:val="00F616C5"/>
    <w:rsid w:val="00F63569"/>
    <w:rsid w:val="00F63EC9"/>
    <w:rsid w:val="00F653CA"/>
    <w:rsid w:val="00F7001A"/>
    <w:rsid w:val="00F72C8D"/>
    <w:rsid w:val="00F739E3"/>
    <w:rsid w:val="00F76B50"/>
    <w:rsid w:val="00F77261"/>
    <w:rsid w:val="00F7735A"/>
    <w:rsid w:val="00F7745C"/>
    <w:rsid w:val="00F80CF7"/>
    <w:rsid w:val="00F83613"/>
    <w:rsid w:val="00F85197"/>
    <w:rsid w:val="00F85225"/>
    <w:rsid w:val="00F8634E"/>
    <w:rsid w:val="00F87353"/>
    <w:rsid w:val="00F92786"/>
    <w:rsid w:val="00F93A06"/>
    <w:rsid w:val="00F943CD"/>
    <w:rsid w:val="00F94B85"/>
    <w:rsid w:val="00F95F66"/>
    <w:rsid w:val="00FA3659"/>
    <w:rsid w:val="00FA47FC"/>
    <w:rsid w:val="00FA7234"/>
    <w:rsid w:val="00FA77FF"/>
    <w:rsid w:val="00FA7EF9"/>
    <w:rsid w:val="00FB1881"/>
    <w:rsid w:val="00FB1D51"/>
    <w:rsid w:val="00FB45B6"/>
    <w:rsid w:val="00FB4E64"/>
    <w:rsid w:val="00FB5373"/>
    <w:rsid w:val="00FC0479"/>
    <w:rsid w:val="00FC0B5E"/>
    <w:rsid w:val="00FC0DBE"/>
    <w:rsid w:val="00FC10A0"/>
    <w:rsid w:val="00FC3248"/>
    <w:rsid w:val="00FC6E18"/>
    <w:rsid w:val="00FD2B02"/>
    <w:rsid w:val="00FD6239"/>
    <w:rsid w:val="00FD7F7B"/>
    <w:rsid w:val="00FE1998"/>
    <w:rsid w:val="00FE3F15"/>
    <w:rsid w:val="00FE445D"/>
    <w:rsid w:val="00FE5007"/>
    <w:rsid w:val="00FE5894"/>
    <w:rsid w:val="00FE6C4E"/>
    <w:rsid w:val="00FE6D30"/>
    <w:rsid w:val="00FE7C21"/>
    <w:rsid w:val="00FF030B"/>
    <w:rsid w:val="00FF0D67"/>
    <w:rsid w:val="00FF2D74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A187F84"/>
  <w15:docId w15:val="{C6187A0B-2D94-461D-8351-FB625BD8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locked="0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765978"/>
    <w:rPr>
      <w:rFonts w:eastAsia="Helvetica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8430F2"/>
    <w:pPr>
      <w:keepNext/>
      <w:keepLines/>
      <w:numPr>
        <w:numId w:val="20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430F2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8430F2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locked/>
    <w:rsid w:val="000A00E5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FreeFormA">
    <w:name w:val="Free Form A"/>
    <w:locked/>
    <w:rsid w:val="000A00E5"/>
    <w:rPr>
      <w:rFonts w:eastAsia="ヒラギノ角ゴ Pro W3"/>
      <w:color w:val="000000"/>
    </w:rPr>
  </w:style>
  <w:style w:type="paragraph" w:customStyle="1" w:styleId="Body1">
    <w:name w:val="Body 1"/>
    <w:locked/>
    <w:rsid w:val="000A00E5"/>
    <w:rPr>
      <w:rFonts w:ascii="Helvetica" w:eastAsia="ヒラギノ角ゴ Pro W3" w:hAnsi="Helvetica"/>
      <w:color w:val="000000"/>
      <w:sz w:val="24"/>
    </w:rPr>
  </w:style>
  <w:style w:type="paragraph" w:customStyle="1" w:styleId="LEGHeader">
    <w:name w:val="*LEG* Header"/>
    <w:basedOn w:val="Normal"/>
    <w:rsid w:val="00F92786"/>
    <w:pPr>
      <w:shd w:val="clear" w:color="auto" w:fill="FFD966" w:themeFill="accent4" w:themeFillTint="99"/>
      <w:tabs>
        <w:tab w:val="left" w:pos="3680"/>
        <w:tab w:val="center" w:pos="5130"/>
        <w:tab w:val="right" w:pos="9360"/>
      </w:tabs>
      <w:jc w:val="center"/>
    </w:pPr>
    <w:rPr>
      <w:rFonts w:ascii="Tahoma" w:eastAsia="ヒラギノ角ゴ Pro W3" w:hAnsi="Tahoma" w:cs="Tahoma"/>
      <w:b/>
      <w:smallCaps/>
      <w:spacing w:val="-4"/>
      <w:sz w:val="48"/>
      <w:szCs w:val="36"/>
    </w:rPr>
  </w:style>
  <w:style w:type="paragraph" w:styleId="Header">
    <w:name w:val="header"/>
    <w:basedOn w:val="Normal"/>
    <w:link w:val="HeaderChar"/>
    <w:locked/>
    <w:rsid w:val="004F1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1791"/>
    <w:rPr>
      <w:sz w:val="24"/>
      <w:szCs w:val="24"/>
    </w:rPr>
  </w:style>
  <w:style w:type="paragraph" w:styleId="Footer">
    <w:name w:val="footer"/>
    <w:basedOn w:val="Normal"/>
    <w:link w:val="FooterChar"/>
    <w:locked/>
    <w:rsid w:val="004F1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F1791"/>
    <w:rPr>
      <w:sz w:val="24"/>
      <w:szCs w:val="24"/>
    </w:rPr>
  </w:style>
  <w:style w:type="paragraph" w:customStyle="1" w:styleId="LEGSubheader">
    <w:name w:val="*LEG* Subheader"/>
    <w:basedOn w:val="Normal"/>
    <w:rsid w:val="00F92786"/>
    <w:pPr>
      <w:widowControl w:val="0"/>
      <w:shd w:val="clear" w:color="auto" w:fill="FFD966" w:themeFill="accent4" w:themeFillTint="99"/>
      <w:tabs>
        <w:tab w:val="center" w:pos="5256"/>
      </w:tabs>
      <w:spacing w:after="120"/>
      <w:jc w:val="center"/>
    </w:pPr>
    <w:rPr>
      <w:rFonts w:ascii="Tahoma" w:eastAsia="Calibri" w:hAnsi="Tahoma" w:cs="Tahoma"/>
      <w:bCs/>
      <w:color w:val="000000"/>
      <w:spacing w:val="-4"/>
      <w:szCs w:val="24"/>
      <w:lang w:eastAsia="en-US"/>
    </w:rPr>
  </w:style>
  <w:style w:type="character" w:customStyle="1" w:styleId="LEGSmallCapsEmphasis">
    <w:name w:val="*LEG* Small Caps Emphasis"/>
    <w:basedOn w:val="DefaultParagraphFont"/>
    <w:uiPriority w:val="1"/>
    <w:rsid w:val="00E86BB7"/>
    <w:rPr>
      <w:b/>
      <w:bCs/>
      <w:smallCaps/>
      <w:color w:val="9A7200"/>
      <w:spacing w:val="-6"/>
      <w:szCs w:val="18"/>
    </w:rPr>
  </w:style>
  <w:style w:type="paragraph" w:customStyle="1" w:styleId="BulletsLEG">
    <w:name w:val="Bullets LEG"/>
    <w:basedOn w:val="Normal"/>
    <w:qFormat/>
    <w:locked/>
    <w:rsid w:val="003061B3"/>
    <w:pPr>
      <w:numPr>
        <w:numId w:val="1"/>
      </w:numPr>
      <w:tabs>
        <w:tab w:val="right" w:pos="10080"/>
      </w:tabs>
      <w:spacing w:before="40" w:after="40"/>
      <w:ind w:right="360"/>
    </w:pPr>
    <w:rPr>
      <w:szCs w:val="24"/>
      <w:lang w:val="en-GB"/>
    </w:rPr>
  </w:style>
  <w:style w:type="paragraph" w:customStyle="1" w:styleId="headingmsv">
    <w:name w:val="heading msv"/>
    <w:basedOn w:val="HeaderFooterA"/>
    <w:qFormat/>
    <w:locked/>
    <w:rsid w:val="006413AB"/>
    <w:pPr>
      <w:tabs>
        <w:tab w:val="clear" w:pos="9360"/>
        <w:tab w:val="left" w:pos="3255"/>
      </w:tabs>
      <w:jc w:val="center"/>
    </w:pPr>
    <w:rPr>
      <w:rFonts w:ascii="Times" w:hAnsi="Times"/>
      <w:sz w:val="36"/>
    </w:rPr>
  </w:style>
  <w:style w:type="paragraph" w:customStyle="1" w:styleId="LEGSectionHeading">
    <w:name w:val="*LEG* Section Heading"/>
    <w:basedOn w:val="CALIBRISectionHeading"/>
    <w:rsid w:val="008F7A0C"/>
    <w:pPr>
      <w:pBdr>
        <w:bottom w:val="single" w:sz="8" w:space="1" w:color="FFD966" w:themeColor="accent4" w:themeTint="99"/>
      </w:pBdr>
      <w:shd w:val="clear" w:color="auto" w:fill="FFF2CC" w:themeFill="accent4" w:themeFillTint="33"/>
      <w:spacing w:before="280"/>
      <w:jc w:val="center"/>
    </w:pPr>
    <w:rPr>
      <w:rFonts w:ascii="Tahoma" w:hAnsi="Tahoma" w:cs="Tahoma"/>
      <w:caps/>
      <w:smallCaps w:val="0"/>
      <w:sz w:val="26"/>
      <w:szCs w:val="26"/>
    </w:rPr>
  </w:style>
  <w:style w:type="character" w:styleId="Hyperlink">
    <w:name w:val="Hyperlink"/>
    <w:locked/>
    <w:rsid w:val="005348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430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LEGSecondPageHeader">
    <w:name w:val="*LEG* Second Page Header"/>
    <w:basedOn w:val="Normal"/>
    <w:qFormat/>
    <w:rsid w:val="008F7A0C"/>
    <w:pPr>
      <w:tabs>
        <w:tab w:val="right" w:pos="10800"/>
      </w:tabs>
      <w:spacing w:after="360"/>
    </w:pPr>
    <w:rPr>
      <w:rFonts w:ascii="Tahoma" w:eastAsia="ヒラギノ角ゴ Pro W3" w:hAnsi="Tahoma" w:cs="Tahoma"/>
      <w:i/>
      <w:iCs/>
      <w:smallCaps/>
      <w:spacing w:val="2"/>
      <w:sz w:val="28"/>
      <w:szCs w:val="28"/>
    </w:rPr>
  </w:style>
  <w:style w:type="paragraph" w:customStyle="1" w:styleId="initiativesmsv">
    <w:name w:val="initiatives msv"/>
    <w:basedOn w:val="Normal"/>
    <w:qFormat/>
    <w:locked/>
    <w:rsid w:val="008430F2"/>
    <w:pPr>
      <w:tabs>
        <w:tab w:val="right" w:pos="8640"/>
      </w:tabs>
      <w:spacing w:before="120" w:after="120"/>
      <w:ind w:firstLine="540"/>
    </w:pPr>
    <w:rPr>
      <w:rFonts w:eastAsia="ヒラギノ角ゴ Pro W3"/>
      <w:color w:val="000000"/>
      <w:szCs w:val="24"/>
      <w:lang w:val="en-GB" w:eastAsia="en-US"/>
    </w:rPr>
  </w:style>
  <w:style w:type="paragraph" w:customStyle="1" w:styleId="LEGContent">
    <w:name w:val="*LEG* Content"/>
    <w:basedOn w:val="ListParagraph"/>
    <w:qFormat/>
    <w:rsid w:val="008F7A0C"/>
    <w:pPr>
      <w:spacing w:before="120"/>
      <w:ind w:left="0"/>
      <w:contextualSpacing w:val="0"/>
      <w:jc w:val="center"/>
    </w:pPr>
    <w:rPr>
      <w:rFonts w:ascii="Tahoma" w:hAnsi="Tahoma" w:cs="Tahoma"/>
      <w:sz w:val="22"/>
      <w:szCs w:val="22"/>
    </w:rPr>
  </w:style>
  <w:style w:type="paragraph" w:customStyle="1" w:styleId="LEGSkill">
    <w:name w:val="*LEG* Skill"/>
    <w:basedOn w:val="Normal"/>
    <w:rsid w:val="00F92786"/>
    <w:pPr>
      <w:shd w:val="clear" w:color="auto" w:fill="FFE599" w:themeFill="accent4" w:themeFillTint="66"/>
      <w:tabs>
        <w:tab w:val="right" w:pos="1980"/>
        <w:tab w:val="left" w:pos="2070"/>
      </w:tabs>
      <w:spacing w:before="120"/>
      <w:ind w:left="2070" w:hanging="2070"/>
      <w:jc w:val="center"/>
    </w:pPr>
    <w:rPr>
      <w:rFonts w:ascii="Tahoma" w:hAnsi="Tahoma" w:cs="Tahoma"/>
      <w:spacing w:val="-4"/>
      <w:sz w:val="22"/>
      <w:szCs w:val="22"/>
    </w:rPr>
  </w:style>
  <w:style w:type="paragraph" w:customStyle="1" w:styleId="LEGKeyAchievementsHeading">
    <w:name w:val="*LEG* Key Achievements Heading"/>
    <w:basedOn w:val="Normal"/>
    <w:qFormat/>
    <w:rsid w:val="008F7A0C"/>
    <w:pPr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Tahoma" w:eastAsia="Georgia" w:hAnsi="Tahoma" w:cs="Tahoma"/>
      <w:b/>
      <w:iCs/>
      <w:caps/>
      <w:spacing w:val="-4"/>
      <w:szCs w:val="24"/>
      <w:lang w:val="en" w:eastAsia="en-US"/>
    </w:rPr>
  </w:style>
  <w:style w:type="character" w:styleId="CommentReference">
    <w:name w:val="annotation reference"/>
    <w:basedOn w:val="DefaultParagraphFont"/>
    <w:semiHidden/>
    <w:unhideWhenUsed/>
    <w:locked/>
    <w:rsid w:val="0032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79F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9F4"/>
    <w:rPr>
      <w:rFonts w:eastAsia="Helvetica Light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32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279F4"/>
    <w:rPr>
      <w:rFonts w:eastAsia="Helvetica Light"/>
      <w:b/>
      <w:bCs/>
      <w:lang w:eastAsia="zh-CN"/>
    </w:rPr>
  </w:style>
  <w:style w:type="paragraph" w:styleId="BalloonText">
    <w:name w:val="Balloon Text"/>
    <w:basedOn w:val="Normal"/>
    <w:link w:val="BalloonTextChar"/>
    <w:semiHidden/>
    <w:unhideWhenUsed/>
    <w:locked/>
    <w:rsid w:val="00327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279F4"/>
    <w:rPr>
      <w:rFonts w:ascii="Segoe UI" w:eastAsia="Helvetica Light" w:hAnsi="Segoe UI" w:cs="Segoe UI"/>
      <w:sz w:val="18"/>
      <w:szCs w:val="18"/>
      <w:lang w:eastAsia="zh-CN"/>
    </w:rPr>
  </w:style>
  <w:style w:type="table" w:styleId="TableGrid">
    <w:name w:val="Table Grid"/>
    <w:basedOn w:val="TableNormal"/>
    <w:locked/>
    <w:rsid w:val="003279F4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GKeyAchievements">
    <w:name w:val="*LEG* Key Achievements"/>
    <w:basedOn w:val="ListParagraph"/>
    <w:rsid w:val="008F7A0C"/>
    <w:pPr>
      <w:numPr>
        <w:numId w:val="15"/>
      </w:numPr>
      <w:spacing w:before="40"/>
      <w:contextualSpacing w:val="0"/>
    </w:pPr>
    <w:rPr>
      <w:rFonts w:ascii="Tahoma" w:hAnsi="Tahoma" w:cs="Tahoma"/>
      <w:i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C85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locked/>
    <w:rsid w:val="00BE79D1"/>
    <w:pPr>
      <w:spacing w:before="100" w:beforeAutospacing="1" w:after="100" w:afterAutospacing="1"/>
    </w:pPr>
    <w:rPr>
      <w:rFonts w:eastAsia="Times New Roman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8430F2"/>
    <w:rPr>
      <w:rFonts w:asciiTheme="majorHAnsi" w:eastAsiaTheme="majorEastAsia" w:hAnsiTheme="majorHAnsi" w:cstheme="majorBidi"/>
      <w:b/>
      <w:bCs/>
      <w:color w:val="5B9BD5" w:themeColor="accent1"/>
      <w:sz w:val="24"/>
      <w:lang w:eastAsia="zh-CN"/>
    </w:rPr>
  </w:style>
  <w:style w:type="character" w:customStyle="1" w:styleId="LEGPositionTitle">
    <w:name w:val="*LEG* Position Title"/>
    <w:basedOn w:val="DefaultParagraphFont"/>
    <w:uiPriority w:val="1"/>
    <w:qFormat/>
    <w:rsid w:val="008F7A0C"/>
    <w:rPr>
      <w:rFonts w:ascii="Tahoma" w:eastAsia="ヒラギノ角ゴ Pro W3" w:hAnsi="Tahoma" w:cs="Tahoma"/>
      <w:b/>
      <w:smallCaps/>
      <w:color w:val="9A7200"/>
      <w:sz w:val="22"/>
      <w:szCs w:val="16"/>
      <w:lang w:val="en-GB" w:eastAsia="en-US"/>
    </w:rPr>
  </w:style>
  <w:style w:type="character" w:customStyle="1" w:styleId="LEGDate">
    <w:name w:val="*LEG* Date"/>
    <w:basedOn w:val="DefaultParagraphFont"/>
    <w:uiPriority w:val="1"/>
    <w:qFormat/>
    <w:rsid w:val="008F7A0C"/>
    <w:rPr>
      <w:rFonts w:ascii="Tahoma" w:hAnsi="Tahoma" w:cs="Tahoma"/>
      <w:i/>
      <w:iCs/>
      <w:sz w:val="22"/>
      <w:szCs w:val="18"/>
    </w:rPr>
  </w:style>
  <w:style w:type="paragraph" w:styleId="PlainText">
    <w:name w:val="Plain Text"/>
    <w:basedOn w:val="Normal"/>
    <w:link w:val="PlainTextChar"/>
    <w:semiHidden/>
    <w:locked/>
    <w:rsid w:val="009115B0"/>
    <w:rPr>
      <w:rFonts w:ascii="Courier New" w:eastAsia="Times New Roman" w:hAnsi="Courier New" w:cs="Courier New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9115B0"/>
    <w:rPr>
      <w:rFonts w:ascii="Courier New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locked/>
    <w:rsid w:val="00F01DC2"/>
    <w:pPr>
      <w:spacing w:after="200" w:line="276" w:lineRule="auto"/>
      <w:ind w:left="720"/>
      <w:contextualSpacing/>
      <w:jc w:val="both"/>
    </w:pPr>
    <w:rPr>
      <w:rFonts w:ascii="Cambria" w:eastAsia="Times New Roman" w:hAnsi="Cambria"/>
      <w:sz w:val="20"/>
      <w:lang w:eastAsia="en-US" w:bidi="en-US"/>
    </w:rPr>
  </w:style>
  <w:style w:type="character" w:customStyle="1" w:styleId="LEGCompanyLocation">
    <w:name w:val="*LEG* Company Location"/>
    <w:basedOn w:val="DefaultParagraphFont"/>
    <w:uiPriority w:val="1"/>
    <w:qFormat/>
    <w:rsid w:val="008F7A0C"/>
    <w:rPr>
      <w:rFonts w:ascii="Tahoma" w:hAnsi="Tahoma" w:cs="Tahoma"/>
      <w:iCs/>
      <w:smallCaps/>
      <w:sz w:val="22"/>
      <w:szCs w:val="22"/>
    </w:rPr>
  </w:style>
  <w:style w:type="paragraph" w:customStyle="1" w:styleId="LMItext">
    <w:name w:val="LMI text"/>
    <w:basedOn w:val="Normal"/>
    <w:link w:val="LMItextChar"/>
    <w:qFormat/>
    <w:locked/>
    <w:rsid w:val="00EC5954"/>
    <w:pPr>
      <w:suppressAutoHyphens/>
      <w:spacing w:before="120" w:after="120"/>
    </w:pPr>
    <w:rPr>
      <w:rFonts w:ascii="Roboto Lt" w:eastAsia="Times New Roman" w:hAnsi="Roboto Lt"/>
      <w:spacing w:val="-2"/>
      <w:sz w:val="20"/>
      <w:lang w:eastAsia="en-US"/>
    </w:rPr>
  </w:style>
  <w:style w:type="character" w:customStyle="1" w:styleId="LMItextChar">
    <w:name w:val="LMI text Char"/>
    <w:basedOn w:val="DefaultParagraphFont"/>
    <w:link w:val="LMItext"/>
    <w:rsid w:val="00EC5954"/>
    <w:rPr>
      <w:rFonts w:ascii="Roboto Lt" w:hAnsi="Roboto Lt"/>
      <w:spacing w:val="-2"/>
    </w:rPr>
  </w:style>
  <w:style w:type="paragraph" w:customStyle="1" w:styleId="LMISubhead1">
    <w:name w:val="LMI Subhead 1"/>
    <w:basedOn w:val="NormalWeb"/>
    <w:link w:val="LMISubhead1Char"/>
    <w:qFormat/>
    <w:locked/>
    <w:rsid w:val="00EC5954"/>
    <w:pPr>
      <w:spacing w:before="240" w:beforeAutospacing="0" w:after="120" w:afterAutospacing="0"/>
    </w:pPr>
    <w:rPr>
      <w:rFonts w:ascii="Roboto" w:hAnsi="Roboto"/>
    </w:rPr>
  </w:style>
  <w:style w:type="character" w:customStyle="1" w:styleId="LMISubhead1Char">
    <w:name w:val="LMI Subhead 1 Char"/>
    <w:basedOn w:val="DefaultParagraphFont"/>
    <w:link w:val="LMISubhead1"/>
    <w:rsid w:val="00EC5954"/>
    <w:rPr>
      <w:rFonts w:ascii="Roboto" w:hAnsi="Roboto"/>
      <w:sz w:val="24"/>
      <w:szCs w:val="24"/>
    </w:rPr>
  </w:style>
  <w:style w:type="character" w:styleId="FollowedHyperlink">
    <w:name w:val="FollowedHyperlink"/>
    <w:basedOn w:val="DefaultParagraphFont"/>
    <w:locked/>
    <w:rsid w:val="0034315E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430F2"/>
    <w:rPr>
      <w:rFonts w:asciiTheme="majorHAnsi" w:eastAsiaTheme="majorEastAsia" w:hAnsiTheme="majorHAnsi" w:cstheme="majorBidi"/>
      <w:color w:val="1F4D78" w:themeColor="accent1" w:themeShade="7F"/>
      <w:sz w:val="24"/>
      <w:lang w:eastAsia="zh-CN"/>
    </w:rPr>
  </w:style>
  <w:style w:type="paragraph" w:customStyle="1" w:styleId="CALIBRISectionHeading">
    <w:name w:val="CALIBRI Section Heading"/>
    <w:basedOn w:val="Normal"/>
    <w:qFormat/>
    <w:rsid w:val="008430F2"/>
    <w:pPr>
      <w:pBdr>
        <w:bottom w:val="single" w:sz="4" w:space="1" w:color="auto"/>
      </w:pBdr>
      <w:spacing w:before="360"/>
    </w:pPr>
    <w:rPr>
      <w:rFonts w:asciiTheme="majorHAnsi" w:eastAsia="ヒラギノ角ゴ Pro W3" w:hAnsiTheme="majorHAnsi" w:cstheme="majorHAnsi"/>
      <w:smallCaps/>
      <w:spacing w:val="2"/>
      <w:sz w:val="28"/>
      <w:szCs w:val="28"/>
      <w:lang w:eastAsia="en-US"/>
    </w:rPr>
  </w:style>
  <w:style w:type="paragraph" w:customStyle="1" w:styleId="CALIBRIContent">
    <w:name w:val="CALIBRI Content"/>
    <w:basedOn w:val="ListParagraph"/>
    <w:rsid w:val="008430F2"/>
    <w:pPr>
      <w:numPr>
        <w:numId w:val="2"/>
      </w:numPr>
      <w:shd w:val="clear" w:color="auto" w:fill="FFFFFF"/>
      <w:spacing w:before="120" w:after="100" w:afterAutospacing="1"/>
      <w:contextualSpacing w:val="0"/>
    </w:pPr>
    <w:rPr>
      <w:rFonts w:asciiTheme="majorHAnsi" w:hAnsiTheme="majorHAnsi" w:cstheme="majorHAnsi"/>
      <w:spacing w:val="2"/>
      <w:sz w:val="21"/>
      <w:szCs w:val="21"/>
    </w:rPr>
  </w:style>
  <w:style w:type="paragraph" w:customStyle="1" w:styleId="LEGJobDescription">
    <w:name w:val="*LEG* Job Description"/>
    <w:basedOn w:val="Normal"/>
    <w:qFormat/>
    <w:rsid w:val="008F7A0C"/>
    <w:pPr>
      <w:keepNext/>
      <w:keepLines/>
      <w:spacing w:before="60" w:after="120"/>
      <w:jc w:val="center"/>
    </w:pPr>
    <w:rPr>
      <w:rFonts w:ascii="Tahoma" w:hAnsi="Tahoma" w:cs="Tahoma"/>
      <w:i/>
      <w:iCs/>
      <w:spacing w:val="2"/>
      <w:sz w:val="22"/>
      <w:szCs w:val="21"/>
    </w:rPr>
  </w:style>
  <w:style w:type="paragraph" w:customStyle="1" w:styleId="LEGAccomplishment">
    <w:name w:val="*LEG* Accomplishment"/>
    <w:basedOn w:val="ListParagraph"/>
    <w:link w:val="LEGAccomplishmentChar"/>
    <w:qFormat/>
    <w:rsid w:val="008F7A0C"/>
    <w:pPr>
      <w:keepLines/>
      <w:numPr>
        <w:numId w:val="22"/>
      </w:numPr>
      <w:contextualSpacing w:val="0"/>
    </w:pPr>
    <w:rPr>
      <w:rFonts w:ascii="Tahoma" w:hAnsi="Tahoma" w:cs="Tahoma"/>
      <w:spacing w:val="2"/>
      <w:sz w:val="20"/>
    </w:rPr>
  </w:style>
  <w:style w:type="character" w:customStyle="1" w:styleId="LEGCompanyName">
    <w:name w:val="*LEG* Company Name"/>
    <w:basedOn w:val="DefaultParagraphFont"/>
    <w:uiPriority w:val="1"/>
    <w:qFormat/>
    <w:rsid w:val="008F7A0C"/>
    <w:rPr>
      <w:rFonts w:ascii="Tahoma" w:eastAsia="ヒラギノ角ゴ Pro W3" w:hAnsi="Tahoma" w:cs="Tahoma"/>
      <w:i/>
      <w:smallCaps/>
      <w:spacing w:val="2"/>
      <w:sz w:val="22"/>
      <w:szCs w:val="21"/>
      <w:lang w:val="en-GB" w:eastAsia="en-US"/>
    </w:rPr>
  </w:style>
  <w:style w:type="paragraph" w:customStyle="1" w:styleId="LEGDesiredPositionHeading">
    <w:name w:val="*LEG* Desired Position Heading"/>
    <w:basedOn w:val="Normal"/>
    <w:qFormat/>
    <w:rsid w:val="008F7A0C"/>
    <w:pPr>
      <w:spacing w:before="240"/>
      <w:jc w:val="center"/>
    </w:pPr>
    <w:rPr>
      <w:rFonts w:ascii="Tahoma" w:eastAsia="ヒラギノ角ゴ Pro W3" w:hAnsi="Tahoma" w:cs="Tahoma"/>
      <w:b/>
      <w:bCs/>
      <w:caps/>
      <w:spacing w:val="2"/>
      <w:sz w:val="32"/>
      <w:szCs w:val="32"/>
      <w:lang w:eastAsia="en-US"/>
    </w:rPr>
  </w:style>
  <w:style w:type="paragraph" w:customStyle="1" w:styleId="LEGSubtitle">
    <w:name w:val="*LEG* Subtitle"/>
    <w:basedOn w:val="LEGSubheader"/>
    <w:rsid w:val="00F92786"/>
    <w:pPr>
      <w:shd w:val="clear" w:color="auto" w:fill="FFE599" w:themeFill="accent4" w:themeFillTint="66"/>
      <w:spacing w:before="240"/>
    </w:pPr>
    <w:rPr>
      <w:b/>
      <w:bCs w:val="0"/>
      <w:i/>
      <w:iCs/>
      <w:smallCaps/>
      <w:sz w:val="26"/>
      <w:szCs w:val="26"/>
    </w:rPr>
  </w:style>
  <w:style w:type="paragraph" w:customStyle="1" w:styleId="Style1">
    <w:name w:val="Style1"/>
    <w:basedOn w:val="LEGAccomplishment"/>
    <w:link w:val="Style1Char"/>
    <w:rsid w:val="00DE785E"/>
    <w:rPr>
      <w:rFonts w:asciiTheme="majorHAnsi" w:hAnsiTheme="majorHAnsi" w:cstheme="maj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85E"/>
    <w:rPr>
      <w:rFonts w:eastAsia="Helvetica Light"/>
      <w:sz w:val="24"/>
      <w:lang w:eastAsia="zh-CN"/>
    </w:rPr>
  </w:style>
  <w:style w:type="character" w:customStyle="1" w:styleId="LEGAccomplishmentChar">
    <w:name w:val="*LEG* Accomplishment Char"/>
    <w:basedOn w:val="ListParagraphChar"/>
    <w:link w:val="LEGAccomplishment"/>
    <w:rsid w:val="00DE785E"/>
    <w:rPr>
      <w:rFonts w:ascii="Tahoma" w:eastAsia="Helvetica Light" w:hAnsi="Tahoma" w:cs="Tahoma"/>
      <w:spacing w:val="2"/>
      <w:sz w:val="24"/>
      <w:lang w:eastAsia="zh-CN"/>
    </w:rPr>
  </w:style>
  <w:style w:type="character" w:customStyle="1" w:styleId="Style1Char">
    <w:name w:val="Style1 Char"/>
    <w:basedOn w:val="LEGAccomplishmentChar"/>
    <w:link w:val="Style1"/>
    <w:rsid w:val="00DE785E"/>
    <w:rPr>
      <w:rFonts w:asciiTheme="majorHAnsi" w:eastAsia="Helvetica Light" w:hAnsiTheme="majorHAnsi" w:cstheme="majorHAnsi"/>
      <w:spacing w:val="2"/>
      <w:sz w:val="22"/>
      <w:szCs w:val="22"/>
      <w:lang w:eastAsia="zh-CN"/>
    </w:rPr>
  </w:style>
  <w:style w:type="paragraph" w:customStyle="1" w:styleId="LEGSalutation">
    <w:name w:val="*LEG* Salutation"/>
    <w:basedOn w:val="Normal"/>
    <w:uiPriority w:val="1"/>
    <w:qFormat/>
    <w:rsid w:val="008C7B3A"/>
    <w:pPr>
      <w:widowControl w:val="0"/>
      <w:spacing w:before="480"/>
    </w:pPr>
    <w:rPr>
      <w:rFonts w:asciiTheme="minorHAnsi" w:eastAsia="Calibri" w:hAnsiTheme="minorHAnsi" w:cs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@evokateur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nkedin.com/in/wesley-c-hinkl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entury%20Gothic%20Sha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41B85-E455-4FE0-BD67-074D456E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C:\Users\USER\Downloads\Century Gothic Shade.dotx</Template>
  <TotalTime>1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4103</CharactersWithSpaces>
  <SharedDoc>false</SharedDoc>
  <HLinks>
    <vt:vector size="12" baseType="variant">
      <vt:variant>
        <vt:i4>655398</vt:i4>
      </vt:variant>
      <vt:variant>
        <vt:i4>3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  <vt:variant>
        <vt:i4>655398</vt:i4>
      </vt:variant>
      <vt:variant>
        <vt:i4>0</vt:i4>
      </vt:variant>
      <vt:variant>
        <vt:i4>0</vt:i4>
      </vt:variant>
      <vt:variant>
        <vt:i4>5</vt:i4>
      </vt:variant>
      <vt:variant>
        <vt:lpwstr>mailto:mcmanamonsarah@gmail.com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Lola Salaverri</cp:lastModifiedBy>
  <cp:revision>3</cp:revision>
  <cp:lastPrinted>2025-02-28T19:59:00Z</cp:lastPrinted>
  <dcterms:created xsi:type="dcterms:W3CDTF">2025-02-28T19:59:00Z</dcterms:created>
  <dcterms:modified xsi:type="dcterms:W3CDTF">2025-02-28T19:59:00Z</dcterms:modified>
</cp:coreProperties>
</file>